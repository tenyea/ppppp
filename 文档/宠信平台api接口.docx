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96" w:rsidRDefault="00A47896" w:rsidP="00A96C4E">
      <w:pPr>
        <w:pStyle w:val="Heading1"/>
        <w:jc w:val="center"/>
        <w:rPr>
          <w:noProof/>
        </w:rPr>
      </w:pPr>
      <w:bookmarkStart w:id="0" w:name="_Toc374622653"/>
      <w:r>
        <w:rPr>
          <w:rFonts w:hint="eastAsia"/>
        </w:rPr>
        <w:t>宠信平台</w:t>
      </w:r>
      <w:r>
        <w:t>api</w:t>
      </w:r>
      <w:r>
        <w:rPr>
          <w:rFonts w:hint="eastAsia"/>
        </w:rPr>
        <w:t>接口</w:t>
      </w:r>
      <w:bookmarkEnd w:id="0"/>
      <w:r>
        <w:fldChar w:fldCharType="begin"/>
      </w:r>
      <w:r>
        <w:instrText xml:space="preserve"> TOC \o "1-2" \h \z \u </w:instrText>
      </w:r>
      <w:r>
        <w:fldChar w:fldCharType="separate"/>
      </w:r>
    </w:p>
    <w:p w:rsidR="00A47896" w:rsidRDefault="00A47896">
      <w:pPr>
        <w:pStyle w:val="TOC1"/>
        <w:tabs>
          <w:tab w:val="right" w:leader="dot" w:pos="8290"/>
        </w:tabs>
        <w:rPr>
          <w:rFonts w:ascii="Times New Roman" w:hAnsi="Times New Roman"/>
          <w:noProof/>
          <w:sz w:val="21"/>
        </w:rPr>
      </w:pPr>
      <w:hyperlink w:anchor="_Toc374622653" w:history="1">
        <w:r w:rsidRPr="00CB2DA5">
          <w:rPr>
            <w:rStyle w:val="Hyperlink"/>
            <w:rFonts w:hint="eastAsia"/>
            <w:noProof/>
          </w:rPr>
          <w:t>宠信平台</w:t>
        </w:r>
        <w:r w:rsidRPr="00CB2DA5">
          <w:rPr>
            <w:rStyle w:val="Hyperlink"/>
            <w:noProof/>
          </w:rPr>
          <w:t>api</w:t>
        </w:r>
        <w:r w:rsidRPr="00CB2DA5">
          <w:rPr>
            <w:rStyle w:val="Hyperlink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_Toc374622653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7896" w:rsidRDefault="00A47896" w:rsidP="005015D7">
      <w:pPr>
        <w:pStyle w:val="TOC2"/>
        <w:tabs>
          <w:tab w:val="left" w:pos="840"/>
        </w:tabs>
        <w:ind w:left="31680"/>
        <w:rPr>
          <w:rFonts w:ascii="Times New Roman" w:hAnsi="Times New Roman"/>
          <w:noProof/>
          <w:sz w:val="21"/>
        </w:rPr>
      </w:pPr>
      <w:hyperlink w:anchor="_Toc374622654" w:history="1">
        <w:r w:rsidRPr="00CB2DA5">
          <w:rPr>
            <w:rStyle w:val="Hyperlink"/>
            <w:rFonts w:ascii="Wingdings" w:hAnsi="Wingdings"/>
            <w:noProof/>
          </w:rPr>
          <w:t></w:t>
        </w:r>
        <w:r>
          <w:rPr>
            <w:rFonts w:ascii="Times New Roman" w:hAnsi="Times New Roman"/>
            <w:noProof/>
            <w:sz w:val="21"/>
          </w:rPr>
          <w:tab/>
        </w:r>
        <w:r w:rsidRPr="00CB2DA5">
          <w:rPr>
            <w:rStyle w:val="Hyperlink"/>
            <w:noProof/>
          </w:rPr>
          <w:t>AoServlet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_Toc374622654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7896" w:rsidRDefault="00A47896" w:rsidP="005015D7">
      <w:pPr>
        <w:pStyle w:val="TOC2"/>
        <w:tabs>
          <w:tab w:val="left" w:pos="840"/>
        </w:tabs>
        <w:ind w:left="31680"/>
        <w:rPr>
          <w:rFonts w:ascii="Times New Roman" w:hAnsi="Times New Roman"/>
          <w:noProof/>
          <w:sz w:val="21"/>
        </w:rPr>
      </w:pPr>
      <w:hyperlink w:anchor="_Toc374622655" w:history="1">
        <w:r w:rsidRPr="00CB2DA5">
          <w:rPr>
            <w:rStyle w:val="Hyperlink"/>
            <w:rFonts w:ascii="Wingdings" w:hAnsi="Wingdings"/>
            <w:noProof/>
          </w:rPr>
          <w:t></w:t>
        </w:r>
        <w:r>
          <w:rPr>
            <w:rFonts w:ascii="Times New Roman" w:hAnsi="Times New Roman"/>
            <w:noProof/>
            <w:sz w:val="21"/>
          </w:rPr>
          <w:tab/>
        </w:r>
        <w:r w:rsidRPr="00CB2DA5">
          <w:rPr>
            <w:rStyle w:val="Hyperlink"/>
            <w:noProof/>
          </w:rPr>
          <w:t>UploadServlet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_Toc374622655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47896" w:rsidRDefault="00A47896" w:rsidP="005015D7">
      <w:pPr>
        <w:pStyle w:val="TOC2"/>
        <w:tabs>
          <w:tab w:val="left" w:pos="840"/>
        </w:tabs>
        <w:ind w:left="31680"/>
        <w:rPr>
          <w:rFonts w:ascii="Times New Roman" w:hAnsi="Times New Roman"/>
          <w:noProof/>
          <w:sz w:val="21"/>
        </w:rPr>
      </w:pPr>
      <w:hyperlink w:anchor="_Toc374622656" w:history="1">
        <w:r w:rsidRPr="00CB2DA5">
          <w:rPr>
            <w:rStyle w:val="Hyperlink"/>
            <w:rFonts w:ascii="Wingdings" w:hAnsi="Wingdings"/>
            <w:noProof/>
          </w:rPr>
          <w:t></w:t>
        </w:r>
        <w:r>
          <w:rPr>
            <w:rFonts w:ascii="Times New Roman" w:hAnsi="Times New Roman"/>
            <w:noProof/>
            <w:sz w:val="21"/>
          </w:rPr>
          <w:tab/>
        </w:r>
        <w:r w:rsidRPr="00CB2DA5">
          <w:rPr>
            <w:rStyle w:val="Hyperlink"/>
            <w:noProof/>
          </w:rPr>
          <w:t>VoteServlet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_Toc374622656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47896" w:rsidRDefault="00A47896" w:rsidP="005015D7">
      <w:pPr>
        <w:pStyle w:val="TOC2"/>
        <w:tabs>
          <w:tab w:val="left" w:pos="840"/>
        </w:tabs>
        <w:ind w:left="31680"/>
        <w:rPr>
          <w:rFonts w:ascii="Times New Roman" w:hAnsi="Times New Roman"/>
          <w:noProof/>
          <w:sz w:val="21"/>
        </w:rPr>
      </w:pPr>
      <w:hyperlink w:anchor="_Toc374622657" w:history="1">
        <w:r w:rsidRPr="00CB2DA5">
          <w:rPr>
            <w:rStyle w:val="Hyperlink"/>
            <w:rFonts w:ascii="Wingdings" w:hAnsi="Wingdings"/>
            <w:noProof/>
          </w:rPr>
          <w:t></w:t>
        </w:r>
        <w:r>
          <w:rPr>
            <w:rFonts w:ascii="Times New Roman" w:hAnsi="Times New Roman"/>
            <w:noProof/>
            <w:sz w:val="21"/>
          </w:rPr>
          <w:tab/>
        </w:r>
        <w:r w:rsidRPr="00CB2DA5">
          <w:rPr>
            <w:rStyle w:val="Hyperlink"/>
            <w:noProof/>
          </w:rPr>
          <w:t>MedicineServlet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_Toc374622657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47896" w:rsidRDefault="00A47896" w:rsidP="005015D7">
      <w:pPr>
        <w:pStyle w:val="TOC2"/>
        <w:tabs>
          <w:tab w:val="left" w:pos="840"/>
        </w:tabs>
        <w:ind w:left="31680"/>
        <w:rPr>
          <w:rFonts w:ascii="Times New Roman" w:hAnsi="Times New Roman"/>
          <w:noProof/>
          <w:sz w:val="21"/>
        </w:rPr>
      </w:pPr>
      <w:hyperlink w:anchor="_Toc374622658" w:history="1">
        <w:r w:rsidRPr="00CB2DA5">
          <w:rPr>
            <w:rStyle w:val="Hyperlink"/>
            <w:rFonts w:ascii="Wingdings" w:hAnsi="Wingdings"/>
            <w:noProof/>
          </w:rPr>
          <w:t></w:t>
        </w:r>
        <w:r>
          <w:rPr>
            <w:rFonts w:ascii="Times New Roman" w:hAnsi="Times New Roman"/>
            <w:noProof/>
            <w:sz w:val="21"/>
          </w:rPr>
          <w:tab/>
        </w:r>
        <w:r w:rsidRPr="00CB2DA5">
          <w:rPr>
            <w:rStyle w:val="Hyperlink"/>
            <w:noProof/>
          </w:rPr>
          <w:t>PhotoWallServlet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_Toc374622658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47896" w:rsidRDefault="00A47896" w:rsidP="005015D7">
      <w:pPr>
        <w:pStyle w:val="TOC2"/>
        <w:tabs>
          <w:tab w:val="left" w:pos="840"/>
        </w:tabs>
        <w:ind w:left="31680"/>
        <w:rPr>
          <w:rFonts w:ascii="Times New Roman" w:hAnsi="Times New Roman"/>
          <w:noProof/>
          <w:sz w:val="21"/>
        </w:rPr>
      </w:pPr>
      <w:hyperlink w:anchor="_Toc374622659" w:history="1">
        <w:r w:rsidRPr="00CB2DA5">
          <w:rPr>
            <w:rStyle w:val="Hyperlink"/>
            <w:rFonts w:ascii="Wingdings" w:hAnsi="Wingdings"/>
            <w:noProof/>
          </w:rPr>
          <w:t></w:t>
        </w:r>
        <w:r>
          <w:rPr>
            <w:rFonts w:ascii="Times New Roman" w:hAnsi="Times New Roman"/>
            <w:noProof/>
            <w:sz w:val="21"/>
          </w:rPr>
          <w:tab/>
        </w:r>
        <w:r w:rsidRPr="00CB2DA5">
          <w:rPr>
            <w:rStyle w:val="Hyperlink"/>
            <w:noProof/>
          </w:rPr>
          <w:t>EveryServlet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_Toc374622659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47896" w:rsidRDefault="00A47896" w:rsidP="005015D7">
      <w:pPr>
        <w:pStyle w:val="TOC2"/>
        <w:tabs>
          <w:tab w:val="left" w:pos="840"/>
        </w:tabs>
        <w:ind w:left="31680"/>
        <w:rPr>
          <w:rFonts w:ascii="Times New Roman" w:hAnsi="Times New Roman"/>
          <w:noProof/>
          <w:sz w:val="21"/>
        </w:rPr>
      </w:pPr>
      <w:hyperlink w:anchor="_Toc374622660" w:history="1">
        <w:r w:rsidRPr="00CB2DA5">
          <w:rPr>
            <w:rStyle w:val="Hyperlink"/>
            <w:rFonts w:ascii="Wingdings" w:hAnsi="Wingdings"/>
            <w:noProof/>
          </w:rPr>
          <w:t></w:t>
        </w:r>
        <w:r>
          <w:rPr>
            <w:rFonts w:ascii="Times New Roman" w:hAnsi="Times New Roman"/>
            <w:noProof/>
            <w:sz w:val="21"/>
          </w:rPr>
          <w:tab/>
        </w:r>
        <w:r w:rsidRPr="00CB2DA5">
          <w:rPr>
            <w:rStyle w:val="Hyperlink"/>
            <w:noProof/>
          </w:rPr>
          <w:t>MedicineDetailServlet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_Toc374622660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47896" w:rsidRDefault="00A47896" w:rsidP="005015D7">
      <w:pPr>
        <w:pStyle w:val="TOC2"/>
        <w:tabs>
          <w:tab w:val="left" w:pos="840"/>
        </w:tabs>
        <w:ind w:left="31680"/>
        <w:rPr>
          <w:rFonts w:ascii="Times New Roman" w:hAnsi="Times New Roman"/>
          <w:noProof/>
          <w:sz w:val="21"/>
        </w:rPr>
      </w:pPr>
      <w:hyperlink w:anchor="_Toc374622661" w:history="1">
        <w:r w:rsidRPr="00CB2DA5">
          <w:rPr>
            <w:rStyle w:val="Hyperlink"/>
            <w:rFonts w:ascii="Wingdings" w:hAnsi="Wingdings"/>
            <w:noProof/>
          </w:rPr>
          <w:t></w:t>
        </w:r>
        <w:r>
          <w:rPr>
            <w:rFonts w:ascii="Times New Roman" w:hAnsi="Times New Roman"/>
            <w:noProof/>
            <w:sz w:val="21"/>
          </w:rPr>
          <w:tab/>
        </w:r>
        <w:r w:rsidRPr="00CB2DA5">
          <w:rPr>
            <w:rStyle w:val="Hyperlink"/>
            <w:noProof/>
          </w:rPr>
          <w:t>DiseaseServlet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_Toc374622661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47896" w:rsidRDefault="00A47896" w:rsidP="005015D7">
      <w:pPr>
        <w:pStyle w:val="TOC2"/>
        <w:tabs>
          <w:tab w:val="left" w:pos="840"/>
        </w:tabs>
        <w:ind w:left="31680"/>
        <w:rPr>
          <w:rFonts w:ascii="Times New Roman" w:hAnsi="Times New Roman"/>
          <w:noProof/>
          <w:sz w:val="21"/>
        </w:rPr>
      </w:pPr>
      <w:hyperlink w:anchor="_Toc374622662" w:history="1">
        <w:r w:rsidRPr="00CB2DA5">
          <w:rPr>
            <w:rStyle w:val="Hyperlink"/>
            <w:rFonts w:ascii="Wingdings" w:hAnsi="Wingdings"/>
            <w:noProof/>
          </w:rPr>
          <w:t></w:t>
        </w:r>
        <w:r>
          <w:rPr>
            <w:rFonts w:ascii="Times New Roman" w:hAnsi="Times New Roman"/>
            <w:noProof/>
            <w:sz w:val="21"/>
          </w:rPr>
          <w:tab/>
        </w:r>
        <w:r w:rsidRPr="00CB2DA5">
          <w:rPr>
            <w:rStyle w:val="Hyperlink"/>
            <w:noProof/>
          </w:rPr>
          <w:t>DiseaseDetailServlet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_Toc374622662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47896" w:rsidRPr="00C5463E" w:rsidRDefault="00A47896" w:rsidP="00C5463E">
      <w:pPr>
        <w:pStyle w:val="TOC2"/>
        <w:ind w:leftChars="0" w:left="0"/>
        <w:rPr>
          <w:rFonts w:ascii="Times New Roman" w:hAnsi="Times New Roman"/>
          <w:noProof/>
          <w:sz w:val="21"/>
        </w:rPr>
      </w:pPr>
      <w:r>
        <w:fldChar w:fldCharType="end"/>
      </w: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Default="00A47896">
      <w:pPr>
        <w:widowControl/>
        <w:jc w:val="left"/>
        <w:rPr>
          <w:rFonts w:eastAsia="新宋体"/>
        </w:rPr>
      </w:pPr>
    </w:p>
    <w:p w:rsidR="00A47896" w:rsidRPr="00C5463E" w:rsidRDefault="00A47896">
      <w:pPr>
        <w:widowControl/>
        <w:jc w:val="left"/>
        <w:rPr>
          <w:rFonts w:eastAsia="新宋体"/>
        </w:rPr>
      </w:pPr>
    </w:p>
    <w:p w:rsidR="00A47896" w:rsidRPr="00710AA4" w:rsidRDefault="00A47896" w:rsidP="00C5463E">
      <w:pPr>
        <w:pStyle w:val="Heading2"/>
        <w:numPr>
          <w:ilvl w:val="0"/>
          <w:numId w:val="1"/>
        </w:numPr>
        <w:spacing w:line="360" w:lineRule="auto"/>
      </w:pPr>
      <w:bookmarkStart w:id="1" w:name="_Toc374622654"/>
      <w:bookmarkStart w:id="2" w:name="OLE_LINK18"/>
      <w:bookmarkStart w:id="3" w:name="OLE_LINK19"/>
      <w:r w:rsidRPr="00710AA4">
        <w:t>AoServlet</w:t>
      </w:r>
      <w:bookmarkEnd w:id="1"/>
    </w:p>
    <w:p w:rsidR="00A47896" w:rsidRPr="00C5463E" w:rsidRDefault="00A47896" w:rsidP="00C5463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获取首页滑动栏和每日精选接口</w:t>
      </w:r>
    </w:p>
    <w:p w:rsidR="00A47896" w:rsidRPr="00C5463E" w:rsidRDefault="00A47896" w:rsidP="00C5463E">
      <w:pPr>
        <w:pStyle w:val="ListParagraph"/>
        <w:spacing w:line="360" w:lineRule="auto"/>
        <w:ind w:left="426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功能：获取首页滑动栏数据及每日精选的数据，</w:t>
      </w:r>
    </w:p>
    <w:p w:rsidR="00A47896" w:rsidRPr="00C5463E" w:rsidRDefault="00A47896" w:rsidP="00C5463E">
      <w:pPr>
        <w:pStyle w:val="ListParagraph"/>
        <w:spacing w:line="360" w:lineRule="auto"/>
        <w:ind w:left="426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ab/>
        <w:t xml:space="preserve">   </w:t>
      </w:r>
      <w:r w:rsidRPr="00C5463E">
        <w:rPr>
          <w:rFonts w:ascii="Times New Roman" w:eastAsia="新宋体" w:hint="eastAsia"/>
        </w:rPr>
        <w:t>每日精选数据按照日期先后，赞的数量排序</w:t>
      </w:r>
    </w:p>
    <w:p w:rsidR="00A47896" w:rsidRPr="00C5463E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 w:cs="Menlo Regular"/>
          <w:kern w:val="0"/>
          <w:szCs w:val="22"/>
        </w:rPr>
      </w:pPr>
      <w:r w:rsidRPr="00C5463E">
        <w:rPr>
          <w:rFonts w:ascii="Times New Roman" w:eastAsia="新宋体" w:hAnsi="Times New Roman"/>
        </w:rPr>
        <w:t>URL</w:t>
      </w:r>
      <w:r w:rsidRPr="00C5463E">
        <w:rPr>
          <w:rFonts w:ascii="Times New Roman" w:eastAsia="新宋体" w:hint="eastAsia"/>
        </w:rPr>
        <w:t>：</w:t>
      </w:r>
      <w:r w:rsidRPr="00C5463E">
        <w:rPr>
          <w:rFonts w:ascii="Times New Roman" w:eastAsia="新宋体" w:hAnsi="Times New Roman"/>
        </w:rPr>
        <w:t>/</w:t>
      </w:r>
      <w:bookmarkStart w:id="4" w:name="OLE_LINK8"/>
      <w:r w:rsidRPr="00C5463E">
        <w:rPr>
          <w:rFonts w:ascii="Times New Roman" w:eastAsia="新宋体" w:hAnsi="Times New Roman" w:cs="Menlo Regular"/>
          <w:kern w:val="0"/>
          <w:szCs w:val="22"/>
        </w:rPr>
        <w:t>AoServlet</w:t>
      </w:r>
      <w:bookmarkEnd w:id="4"/>
    </w:p>
    <w:p w:rsidR="00A47896" w:rsidRPr="00C5463E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返回格式：</w:t>
      </w:r>
      <w:r w:rsidRPr="00C5463E">
        <w:rPr>
          <w:rFonts w:ascii="Times New Roman" w:eastAsia="新宋体" w:hAnsi="Times New Roman"/>
        </w:rPr>
        <w:t>JSON</w:t>
      </w:r>
    </w:p>
    <w:p w:rsidR="00A47896" w:rsidRPr="00C5463E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Times New Roman"/>
          <w:kern w:val="2"/>
          <w:sz w:val="24"/>
          <w:szCs w:val="24"/>
        </w:rPr>
        <w:t>HTTP</w:t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请求方式：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t>GET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br/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是否需要登陆：否</w:t>
      </w:r>
    </w:p>
    <w:p w:rsidR="00A47896" w:rsidRPr="00C5463E" w:rsidRDefault="00A47896" w:rsidP="00C5463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接口请求参数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23"/>
        <w:gridCol w:w="2023"/>
        <w:gridCol w:w="2022"/>
        <w:gridCol w:w="2022"/>
      </w:tblGrid>
      <w:tr w:rsidR="00A47896" w:rsidRPr="00C5463E" w:rsidTr="002B663C">
        <w:tc>
          <w:tcPr>
            <w:tcW w:w="2023" w:type="dxa"/>
          </w:tcPr>
          <w:p w:rsidR="00A47896" w:rsidRPr="00C5463E" w:rsidRDefault="00A47896" w:rsidP="00C5463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参数名称</w:t>
            </w:r>
          </w:p>
        </w:tc>
        <w:tc>
          <w:tcPr>
            <w:tcW w:w="2023" w:type="dxa"/>
          </w:tcPr>
          <w:p w:rsidR="00A47896" w:rsidRPr="00C5463E" w:rsidRDefault="00A47896" w:rsidP="00C5463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值的类型</w:t>
            </w:r>
          </w:p>
        </w:tc>
        <w:tc>
          <w:tcPr>
            <w:tcW w:w="2022" w:type="dxa"/>
          </w:tcPr>
          <w:p w:rsidR="00A47896" w:rsidRPr="00C5463E" w:rsidRDefault="00A47896" w:rsidP="00C5463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是否必填</w:t>
            </w:r>
          </w:p>
        </w:tc>
        <w:tc>
          <w:tcPr>
            <w:tcW w:w="2022" w:type="dxa"/>
          </w:tcPr>
          <w:p w:rsidR="00A47896" w:rsidRPr="00C5463E" w:rsidRDefault="00A47896" w:rsidP="00C5463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说明描述</w:t>
            </w:r>
          </w:p>
        </w:tc>
      </w:tr>
      <w:tr w:rsidR="00A47896" w:rsidRPr="00C5463E" w:rsidTr="002B663C">
        <w:tc>
          <w:tcPr>
            <w:tcW w:w="2023" w:type="dxa"/>
          </w:tcPr>
          <w:p w:rsidR="00A47896" w:rsidRPr="00C5463E" w:rsidRDefault="00A47896" w:rsidP="00C5463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Times New Roman"/>
                <w:kern w:val="2"/>
                <w:sz w:val="24"/>
                <w:szCs w:val="24"/>
              </w:rPr>
              <w:t>User_id</w:t>
            </w:r>
          </w:p>
        </w:tc>
        <w:tc>
          <w:tcPr>
            <w:tcW w:w="2023" w:type="dxa"/>
          </w:tcPr>
          <w:p w:rsidR="00A47896" w:rsidRPr="00C5463E" w:rsidRDefault="00A47896" w:rsidP="00C5463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Times New Roman"/>
                <w:kern w:val="2"/>
                <w:sz w:val="24"/>
                <w:szCs w:val="24"/>
              </w:rPr>
              <w:t>Int</w:t>
            </w:r>
          </w:p>
        </w:tc>
        <w:tc>
          <w:tcPr>
            <w:tcW w:w="2022" w:type="dxa"/>
          </w:tcPr>
          <w:p w:rsidR="00A47896" w:rsidRPr="00C5463E" w:rsidRDefault="00A47896" w:rsidP="00C5463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否</w:t>
            </w:r>
          </w:p>
        </w:tc>
        <w:tc>
          <w:tcPr>
            <w:tcW w:w="2022" w:type="dxa"/>
          </w:tcPr>
          <w:p w:rsidR="00A47896" w:rsidRPr="00C5463E" w:rsidRDefault="00A47896" w:rsidP="00C5463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用户</w:t>
            </w:r>
            <w:r w:rsidRPr="00C5463E">
              <w:rPr>
                <w:rFonts w:ascii="Times New Roman" w:eastAsia="新宋体" w:hAnsi="Times New Roman"/>
                <w:kern w:val="2"/>
                <w:sz w:val="24"/>
                <w:szCs w:val="24"/>
              </w:rPr>
              <w:t>id</w:t>
            </w:r>
          </w:p>
        </w:tc>
      </w:tr>
    </w:tbl>
    <w:p w:rsidR="00A47896" w:rsidRPr="00C5463E" w:rsidRDefault="00A47896" w:rsidP="00C5463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="新宋体" w:hAnsi="Times New Roman"/>
          <w:color w:val="333333"/>
          <w:szCs w:val="21"/>
        </w:rPr>
      </w:pPr>
      <w:r w:rsidRPr="00C5463E">
        <w:rPr>
          <w:rFonts w:ascii="Times New Roman" w:eastAsia="新宋体" w:hint="eastAsia"/>
        </w:rPr>
        <w:t>注意事项</w:t>
      </w:r>
    </w:p>
    <w:p w:rsidR="00A47896" w:rsidRPr="00C5463E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无</w:t>
      </w:r>
    </w:p>
    <w:p w:rsidR="00A47896" w:rsidRPr="00C5463E" w:rsidRDefault="00A47896" w:rsidP="00C5463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调用举例</w:t>
      </w:r>
    </w:p>
    <w:p w:rsidR="00A47896" w:rsidRPr="00C5463E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/>
        </w:rPr>
      </w:pPr>
      <w:bookmarkStart w:id="5" w:name="OLE_LINK9"/>
      <w:r w:rsidRPr="00C5463E">
        <w:rPr>
          <w:rFonts w:ascii="Times New Roman" w:eastAsia="新宋体" w:hAnsi="Times New Roman" w:cs="Menlo Regular"/>
          <w:kern w:val="0"/>
          <w:szCs w:val="22"/>
        </w:rPr>
        <w:t>http://192.168.1.135:8080/petInfo/AoServlet</w:t>
      </w:r>
    </w:p>
    <w:bookmarkEnd w:id="2"/>
    <w:bookmarkEnd w:id="3"/>
    <w:bookmarkEnd w:id="5"/>
    <w:p w:rsidR="00A47896" w:rsidRPr="00C5463E" w:rsidRDefault="00A47896" w:rsidP="00C5463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返回结果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>{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"</w:t>
      </w:r>
      <w:bookmarkStart w:id="6" w:name="OLE_LINK6"/>
      <w:r w:rsidRPr="00C5463E">
        <w:rPr>
          <w:rFonts w:ascii="Times New Roman" w:eastAsia="新宋体" w:hAnsi="Times New Roman"/>
        </w:rPr>
        <w:t>celldata</w:t>
      </w:r>
      <w:bookmarkEnd w:id="6"/>
      <w:r w:rsidRPr="00C5463E">
        <w:rPr>
          <w:rFonts w:ascii="Times New Roman" w:eastAsia="新宋体" w:hAnsi="Times New Roman"/>
        </w:rPr>
        <w:t>": [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</w:t>
      </w:r>
      <w:r w:rsidRPr="00C5463E">
        <w:rPr>
          <w:rFonts w:ascii="Times New Roman" w:eastAsia="新宋体" w:hAnsi="Times New Roman"/>
        </w:rPr>
        <w:tab/>
        <w:t>{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"path": "</w:t>
      </w:r>
      <w:bookmarkStart w:id="7" w:name="OLE_LINK10"/>
      <w:r w:rsidRPr="00C5463E">
        <w:rPr>
          <w:rFonts w:ascii="Times New Roman" w:eastAsia="新宋体" w:hAnsi="Times New Roman"/>
        </w:rPr>
        <w:t>http://ww1.sinaimg.cn/large/53e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C5463E">
          <w:rPr>
            <w:rFonts w:ascii="Times New Roman" w:eastAsia="新宋体" w:hAnsi="Times New Roman"/>
          </w:rPr>
          <w:t>0c</w:t>
        </w:r>
      </w:smartTag>
      <w:r w:rsidRPr="00C5463E">
        <w:rPr>
          <w:rFonts w:ascii="Times New Roman" w:eastAsia="新宋体" w:hAnsi="Times New Roman"/>
        </w:rPr>
        <w:t>4edjw1dy3qf6n17xj.jpg</w:t>
      </w:r>
      <w:bookmarkEnd w:id="7"/>
      <w:r w:rsidRPr="00C5463E">
        <w:rPr>
          <w:rFonts w:ascii="Times New Roman" w:eastAsia="新宋体" w:hAnsi="Times New Roman"/>
        </w:rPr>
        <w:t>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"pathMin": "</w:t>
      </w:r>
      <w:bookmarkStart w:id="8" w:name="OLE_LINK14"/>
      <w:r w:rsidRPr="00C5463E">
        <w:rPr>
          <w:rFonts w:ascii="Times New Roman" w:eastAsia="新宋体" w:hAnsi="Times New Roman"/>
        </w:rPr>
        <w:t>http://ww1.sinaimg.cn/large/53e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C5463E">
          <w:rPr>
            <w:rFonts w:ascii="Times New Roman" w:eastAsia="新宋体" w:hAnsi="Times New Roman"/>
          </w:rPr>
          <w:t>0c</w:t>
        </w:r>
      </w:smartTag>
      <w:r w:rsidRPr="00C5463E">
        <w:rPr>
          <w:rFonts w:ascii="Times New Roman" w:eastAsia="新宋体" w:hAnsi="Times New Roman"/>
        </w:rPr>
        <w:t>4edjw1dy3qf6n17xj.jpg</w:t>
      </w:r>
      <w:bookmarkEnd w:id="8"/>
      <w:r w:rsidRPr="00C5463E">
        <w:rPr>
          <w:rFonts w:ascii="Times New Roman" w:eastAsia="新宋体" w:hAnsi="Times New Roman"/>
        </w:rPr>
        <w:t>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ab/>
      </w:r>
      <w:r w:rsidRPr="00C5463E">
        <w:rPr>
          <w:rFonts w:ascii="Times New Roman" w:eastAsia="新宋体" w:hAnsi="Times New Roman"/>
        </w:rPr>
        <w:tab/>
      </w:r>
      <w:r w:rsidRPr="00C5463E">
        <w:rPr>
          <w:rFonts w:ascii="Times New Roman" w:eastAsia="新宋体" w:hAnsi="Times New Roman"/>
        </w:rPr>
        <w:tab/>
        <w:t xml:space="preserve">  “hight”:”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”"/>
        </w:smartTagPr>
        <w:r w:rsidRPr="00C5463E">
          <w:rPr>
            <w:rFonts w:ascii="Times New Roman" w:eastAsia="新宋体" w:hAnsi="Times New Roman"/>
          </w:rPr>
          <w:t>50”</w:t>
        </w:r>
      </w:smartTag>
      <w:r w:rsidRPr="00C5463E">
        <w:rPr>
          <w:rFonts w:ascii="Times New Roman" w:eastAsia="新宋体" w:hAnsi="Times New Roman"/>
        </w:rPr>
        <w:t>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ab/>
      </w:r>
      <w:r w:rsidRPr="00C5463E">
        <w:rPr>
          <w:rFonts w:ascii="Times New Roman" w:eastAsia="新宋体" w:hAnsi="Times New Roman"/>
        </w:rPr>
        <w:tab/>
      </w:r>
      <w:r w:rsidRPr="00C5463E">
        <w:rPr>
          <w:rFonts w:ascii="Times New Roman" w:eastAsia="新宋体" w:hAnsi="Times New Roman"/>
        </w:rPr>
        <w:tab/>
        <w:t xml:space="preserve">  “width”:”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C5463E">
          <w:rPr>
            <w:rFonts w:ascii="Times New Roman" w:eastAsia="新宋体" w:hAnsi="Times New Roman"/>
          </w:rPr>
          <w:t>50”</w:t>
        </w:r>
      </w:smartTag>
      <w:r w:rsidRPr="00C5463E">
        <w:rPr>
          <w:rFonts w:ascii="Times New Roman" w:eastAsia="新宋体" w:hAnsi="Times New Roman"/>
        </w:rPr>
        <w:t>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</w:t>
      </w:r>
      <w:bookmarkStart w:id="9" w:name="OLE_LINK16"/>
      <w:r w:rsidRPr="00C5463E">
        <w:rPr>
          <w:rFonts w:ascii="Times New Roman" w:eastAsia="新宋体" w:hAnsi="Times New Roman"/>
        </w:rPr>
        <w:t>author</w:t>
      </w:r>
      <w:bookmarkEnd w:id="9"/>
      <w:r w:rsidRPr="00C5463E">
        <w:rPr>
          <w:rFonts w:ascii="Times New Roman" w:eastAsia="新宋体" w:hAnsi="Times New Roman"/>
        </w:rPr>
        <w:t>": "</w:t>
      </w:r>
      <w:bookmarkStart w:id="10" w:name="OLE_LINK15"/>
      <w:r w:rsidRPr="00C5463E">
        <w:rPr>
          <w:rFonts w:ascii="Times New Roman" w:eastAsia="新宋体" w:hint="eastAsia"/>
        </w:rPr>
        <w:t>会飞的鱼</w:t>
      </w:r>
      <w:bookmarkEnd w:id="10"/>
      <w:r w:rsidRPr="00C5463E">
        <w:rPr>
          <w:rFonts w:ascii="Times New Roman" w:eastAsia="新宋体" w:hAnsi="Times New Roman"/>
        </w:rPr>
        <w:t>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"desc": "</w:t>
      </w:r>
      <w:bookmarkStart w:id="11" w:name="OLE_LINK11"/>
      <w:r w:rsidRPr="00C5463E">
        <w:rPr>
          <w:rFonts w:ascii="Times New Roman" w:eastAsia="新宋体" w:hint="eastAsia"/>
        </w:rPr>
        <w:t>多么二的哈士奇</w:t>
      </w:r>
      <w:bookmarkEnd w:id="11"/>
      <w:r w:rsidRPr="00C5463E">
        <w:rPr>
          <w:rFonts w:ascii="Times New Roman" w:eastAsia="新宋体" w:hAnsi="Times New Roman"/>
        </w:rPr>
        <w:t>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"good": "123",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"bad": "12",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"pageView": "1000",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"photoDate": "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smartTag w:uri="urn:schemas-microsoft-com:office:smarttags" w:element="chsdate">
          <w:smartTagPr>
            <w:attr w:name="IsROCDate" w:val="False"/>
            <w:attr w:name="IsLunarDate" w:val="False"/>
            <w:attr w:name="Day" w:val="10"/>
            <w:attr w:name="Month" w:val="12"/>
            <w:attr w:name="Year" w:val="2013"/>
          </w:smartTagPr>
          <w:r w:rsidRPr="00C5463E">
            <w:rPr>
              <w:rFonts w:ascii="Times New Roman" w:eastAsia="新宋体" w:hAnsi="Times New Roman"/>
            </w:rPr>
            <w:t>2013-12-10</w:t>
          </w:r>
        </w:smartTag>
      </w:smartTag>
      <w:r w:rsidRPr="00C5463E">
        <w:rPr>
          <w:rFonts w:ascii="Times New Roman" w:eastAsia="新宋体" w:hAnsi="Times New Roman"/>
        </w:rPr>
        <w:t>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"imageId": "123",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"userId": "123123",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"weekChampion": "1",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"monthChampion": "1",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</w:t>
      </w:r>
      <w:bookmarkStart w:id="12" w:name="OLE_LINK7"/>
      <w:r w:rsidRPr="00C5463E">
        <w:rPr>
          <w:rFonts w:ascii="Times New Roman" w:eastAsia="新宋体" w:hAnsi="Times New Roman"/>
        </w:rPr>
        <w:t>longitude</w:t>
      </w:r>
      <w:bookmarkEnd w:id="12"/>
      <w:r w:rsidRPr="00C5463E">
        <w:rPr>
          <w:rFonts w:ascii="Times New Roman" w:eastAsia="新宋体" w:hAnsi="Times New Roman"/>
        </w:rPr>
        <w:t>": "123.0",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</w:t>
      </w:r>
      <w:bookmarkStart w:id="13" w:name="OLE_LINK17"/>
      <w:r w:rsidRPr="00C5463E">
        <w:rPr>
          <w:rFonts w:ascii="Times New Roman" w:eastAsia="新宋体" w:hAnsi="Times New Roman"/>
        </w:rPr>
        <w:t>latitude</w:t>
      </w:r>
      <w:bookmarkEnd w:id="13"/>
      <w:r w:rsidRPr="00C5463E">
        <w:rPr>
          <w:rFonts w:ascii="Times New Roman" w:eastAsia="新宋体" w:hAnsi="Times New Roman"/>
        </w:rPr>
        <w:t>": "60",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ab/>
      </w:r>
      <w:r w:rsidRPr="00C5463E">
        <w:rPr>
          <w:rFonts w:ascii="Times New Roman" w:eastAsia="新宋体" w:hAnsi="Times New Roman"/>
        </w:rPr>
        <w:tab/>
      </w:r>
      <w:r w:rsidRPr="00C5463E">
        <w:rPr>
          <w:rFonts w:ascii="Times New Roman" w:eastAsia="新宋体" w:hAnsi="Times New Roman"/>
        </w:rPr>
        <w:tab/>
        <w:t xml:space="preserve">  “goodFlag”:”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C5463E">
          <w:rPr>
            <w:rFonts w:ascii="Times New Roman" w:eastAsia="新宋体" w:hAnsi="Times New Roman"/>
          </w:rPr>
          <w:t>0”</w:t>
        </w:r>
      </w:smartTag>
      <w:r w:rsidRPr="00C5463E">
        <w:rPr>
          <w:rFonts w:ascii="Times New Roman" w:eastAsia="新宋体" w:hAnsi="Times New Roman"/>
        </w:rPr>
        <w:t>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ab/>
      </w:r>
      <w:r w:rsidRPr="00C5463E">
        <w:rPr>
          <w:rFonts w:ascii="Times New Roman" w:eastAsia="新宋体" w:hAnsi="Times New Roman"/>
        </w:rPr>
        <w:tab/>
      </w:r>
      <w:r w:rsidRPr="00C5463E">
        <w:rPr>
          <w:rFonts w:ascii="Times New Roman" w:eastAsia="新宋体" w:hAnsi="Times New Roman"/>
        </w:rPr>
        <w:tab/>
        <w:t xml:space="preserve">  “badFlag”:”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C5463E">
          <w:rPr>
            <w:rFonts w:ascii="Times New Roman" w:eastAsia="新宋体" w:hAnsi="Times New Roman"/>
          </w:rPr>
          <w:t>0”</w:t>
        </w:r>
      </w:smartTag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}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],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"data": [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{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"category": "</w:t>
      </w:r>
      <w:r w:rsidRPr="00C5463E">
        <w:rPr>
          <w:rFonts w:ascii="Times New Roman" w:eastAsia="新宋体" w:hint="eastAsia"/>
        </w:rPr>
        <w:t>宠物健康</w:t>
      </w:r>
      <w:r w:rsidRPr="00C5463E">
        <w:rPr>
          <w:rFonts w:ascii="Times New Roman" w:eastAsia="新宋体" w:hAnsi="Times New Roman"/>
        </w:rPr>
        <w:t>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"content": "</w:t>
      </w:r>
      <w:bookmarkStart w:id="14" w:name="OLE_LINK1"/>
      <w:r w:rsidRPr="00C5463E">
        <w:rPr>
          <w:rFonts w:ascii="Times New Roman" w:eastAsia="新宋体" w:hint="eastAsia"/>
        </w:rPr>
        <w:t>鞍山的飞</w:t>
      </w:r>
      <w:bookmarkEnd w:id="14"/>
      <w:r w:rsidRPr="00C5463E">
        <w:rPr>
          <w:rFonts w:ascii="Times New Roman" w:eastAsia="新宋体" w:hAnsi="Times New Roman"/>
        </w:rPr>
        <w:t>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"imageurl": "</w:t>
      </w:r>
      <w:bookmarkStart w:id="15" w:name="OLE_LINK5"/>
      <w:bookmarkStart w:id="16" w:name="OLE_LINK13"/>
      <w:r w:rsidRPr="00C5463E">
        <w:rPr>
          <w:rFonts w:ascii="Times New Roman" w:eastAsia="新宋体" w:hAnsi="Times New Roman"/>
        </w:rPr>
        <w:t>http://ww1.sinaimg.cn/large/53e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C5463E">
          <w:rPr>
            <w:rFonts w:ascii="Times New Roman" w:eastAsia="新宋体" w:hAnsi="Times New Roman"/>
          </w:rPr>
          <w:t>0c</w:t>
        </w:r>
      </w:smartTag>
      <w:r w:rsidRPr="00C5463E">
        <w:rPr>
          <w:rFonts w:ascii="Times New Roman" w:eastAsia="新宋体" w:hAnsi="Times New Roman"/>
        </w:rPr>
        <w:t>4edjw1dy3qf6n17xj.jpg</w:t>
      </w:r>
      <w:bookmarkEnd w:id="15"/>
      <w:bookmarkEnd w:id="16"/>
      <w:r w:rsidRPr="00C5463E">
        <w:rPr>
          <w:rFonts w:ascii="Times New Roman" w:eastAsia="新宋体" w:hAnsi="Times New Roman"/>
        </w:rPr>
        <w:t>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"openurl": "</w:t>
      </w:r>
      <w:bookmarkStart w:id="17" w:name="OLE_LINK4"/>
      <w:bookmarkStart w:id="18" w:name="OLE_LINK12"/>
      <w:r w:rsidRPr="00C5463E">
        <w:rPr>
          <w:rFonts w:ascii="Times New Roman" w:eastAsia="新宋体" w:hAnsi="Times New Roman"/>
        </w:rPr>
        <w:t>www.baidu.com</w:t>
      </w:r>
      <w:bookmarkEnd w:id="17"/>
      <w:bookmarkEnd w:id="18"/>
      <w:r w:rsidRPr="00C5463E">
        <w:rPr>
          <w:rFonts w:ascii="Times New Roman" w:eastAsia="新宋体" w:hAnsi="Times New Roman"/>
        </w:rPr>
        <w:t>",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    "titile": "</w:t>
      </w:r>
      <w:bookmarkStart w:id="19" w:name="OLE_LINK2"/>
      <w:bookmarkStart w:id="20" w:name="OLE_LINK3"/>
      <w:r w:rsidRPr="00C5463E">
        <w:rPr>
          <w:rFonts w:ascii="Times New Roman" w:eastAsia="新宋体" w:hAnsi="Times New Roman"/>
        </w:rPr>
        <w:t>123133</w:t>
      </w:r>
      <w:bookmarkEnd w:id="19"/>
      <w:bookmarkEnd w:id="20"/>
      <w:r w:rsidRPr="00C5463E">
        <w:rPr>
          <w:rFonts w:ascii="Times New Roman" w:eastAsia="新宋体" w:hAnsi="Times New Roman"/>
        </w:rPr>
        <w:t>"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    }</w:t>
      </w:r>
    </w:p>
    <w:p w:rsidR="00A47896" w:rsidRPr="00C5463E" w:rsidRDefault="00A47896" w:rsidP="002424C6">
      <w:pPr>
        <w:pStyle w:val="ListParagraph"/>
        <w:spacing w:line="360" w:lineRule="auto"/>
        <w:ind w:left="360" w:firstLine="3168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 xml:space="preserve">    ]</w:t>
      </w:r>
    </w:p>
    <w:p w:rsidR="00A47896" w:rsidRPr="00C5463E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/>
        </w:rPr>
        <w:t>}</w:t>
      </w:r>
    </w:p>
    <w:p w:rsidR="00A47896" w:rsidRPr="00C5463E" w:rsidRDefault="00A47896" w:rsidP="00C5463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返回字段说明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97"/>
        <w:gridCol w:w="3604"/>
        <w:gridCol w:w="2555"/>
      </w:tblGrid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返回值字段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字段类型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字段说明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bookmarkStart w:id="21" w:name="OLE_LINK34"/>
            <w:r w:rsidRPr="00C5463E">
              <w:rPr>
                <w:rFonts w:ascii="Times New Roman" w:eastAsia="新宋体" w:hAnsi="Times New Roman"/>
              </w:rPr>
              <w:t>Celldata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Map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每日精选的数据，</w:t>
            </w:r>
            <w:r w:rsidRPr="00C5463E">
              <w:rPr>
                <w:rFonts w:ascii="Times New Roman" w:eastAsia="新宋体" w:hAnsi="Times New Roman"/>
              </w:rPr>
              <w:t>key</w:t>
            </w:r>
            <w:r w:rsidRPr="00C5463E">
              <w:rPr>
                <w:rFonts w:ascii="Times New Roman" w:eastAsia="新宋体" w:hint="eastAsia"/>
              </w:rPr>
              <w:t>用于排名，</w:t>
            </w:r>
            <w:r w:rsidRPr="00C5463E">
              <w:rPr>
                <w:rFonts w:ascii="Times New Roman" w:eastAsia="新宋体" w:hAnsi="Times New Roman"/>
              </w:rPr>
              <w:t>value</w:t>
            </w:r>
            <w:r w:rsidRPr="00C5463E">
              <w:rPr>
                <w:rFonts w:ascii="Times New Roman" w:eastAsia="新宋体" w:hint="eastAsia"/>
              </w:rPr>
              <w:t>为</w:t>
            </w:r>
            <w:r w:rsidRPr="00C5463E">
              <w:rPr>
                <w:rFonts w:ascii="Times New Roman" w:eastAsia="新宋体" w:hAnsi="Times New Roman"/>
              </w:rPr>
              <w:t>object</w:t>
            </w:r>
            <w:r w:rsidRPr="00C5463E">
              <w:rPr>
                <w:rFonts w:ascii="Times New Roman" w:eastAsia="新宋体" w:hint="eastAsia"/>
              </w:rPr>
              <w:t>类型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Path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用于全屏显示的图片地址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PathMin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用于首页显示的小号图片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Long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萌照长</w:t>
            </w:r>
            <w:r w:rsidRPr="00C5463E">
              <w:rPr>
                <w:rFonts w:ascii="Times New Roman" w:eastAsia="新宋体" w:hAnsi="Times New Roman"/>
              </w:rPr>
              <w:t>(</w:t>
            </w:r>
            <w:r w:rsidRPr="00C5463E">
              <w:rPr>
                <w:rFonts w:ascii="Times New Roman" w:eastAsia="新宋体" w:hint="eastAsia"/>
              </w:rPr>
              <w:t>原图</w:t>
            </w:r>
            <w:r w:rsidRPr="00C5463E">
              <w:rPr>
                <w:rFonts w:ascii="Times New Roman" w:eastAsia="新宋体" w:hAnsi="Times New Roman"/>
              </w:rPr>
              <w:t>)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Width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萌照宽</w:t>
            </w:r>
            <w:r w:rsidRPr="00C5463E">
              <w:rPr>
                <w:rFonts w:ascii="Times New Roman" w:eastAsia="新宋体" w:hAnsi="Times New Roman"/>
              </w:rPr>
              <w:t>(</w:t>
            </w:r>
            <w:r w:rsidRPr="00C5463E">
              <w:rPr>
                <w:rFonts w:ascii="Times New Roman" w:eastAsia="新宋体" w:hint="eastAsia"/>
              </w:rPr>
              <w:t>原图</w:t>
            </w:r>
            <w:r w:rsidRPr="00C5463E">
              <w:rPr>
                <w:rFonts w:ascii="Times New Roman" w:eastAsia="新宋体" w:hAnsi="Times New Roman"/>
              </w:rPr>
              <w:t>)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Author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作者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Des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描述信息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Good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点赞数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Bad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鄙视数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PageView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浏览数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PhotoDate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Date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图片创建日期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ImageId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萌照</w:t>
            </w:r>
            <w:r w:rsidRPr="00C5463E">
              <w:rPr>
                <w:rFonts w:ascii="Times New Roman" w:eastAsia="新宋体" w:hAnsi="Times New Roman"/>
              </w:rPr>
              <w:t>id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weekChampion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周冠军标识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monthChampion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月冠军标志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Longitude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Double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经度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Latitude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Double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纬度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goodFlag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点赞标记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BadFlag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点鄙视标记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UserId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作者</w:t>
            </w:r>
            <w:r w:rsidRPr="00C5463E">
              <w:rPr>
                <w:rFonts w:ascii="Times New Roman" w:eastAsia="新宋体" w:hAnsi="Times New Roman"/>
              </w:rPr>
              <w:t>id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Category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滚动栏的第一行，为该信息的类别。</w:t>
            </w:r>
            <w:r w:rsidRPr="00C5463E">
              <w:rPr>
                <w:rFonts w:ascii="Times New Roman" w:eastAsia="新宋体" w:hAnsi="Times New Roman"/>
              </w:rPr>
              <w:t>Emp</w:t>
            </w:r>
            <w:r w:rsidRPr="00C5463E">
              <w:rPr>
                <w:rFonts w:ascii="Times New Roman" w:eastAsia="新宋体" w:hint="eastAsia"/>
              </w:rPr>
              <w:t>：宠物健康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Content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滚动栏的第三行，为信息的内容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Titile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滚动栏的第二行，为标题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Openurl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点击滚动图片后加载的页面</w:t>
            </w:r>
          </w:p>
        </w:tc>
      </w:tr>
      <w:tr w:rsidR="00A47896" w:rsidRPr="00C5463E" w:rsidTr="002B663C">
        <w:tc>
          <w:tcPr>
            <w:tcW w:w="1997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bookmarkStart w:id="22" w:name="OLE_LINK20"/>
            <w:bookmarkStart w:id="23" w:name="OLE_LINK21"/>
            <w:r w:rsidRPr="00C5463E">
              <w:rPr>
                <w:rFonts w:ascii="Times New Roman" w:eastAsia="新宋体" w:hAnsi="Times New Roman"/>
              </w:rPr>
              <w:t>Image</w:t>
            </w:r>
            <w:bookmarkEnd w:id="22"/>
            <w:bookmarkEnd w:id="23"/>
            <w:r w:rsidRPr="00C5463E">
              <w:rPr>
                <w:rFonts w:ascii="Times New Roman" w:eastAsia="新宋体" w:hAnsi="Times New Roman"/>
              </w:rPr>
              <w:t>url</w:t>
            </w:r>
          </w:p>
        </w:tc>
        <w:tc>
          <w:tcPr>
            <w:tcW w:w="3604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C5463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滚动栏的背景图片</w:t>
            </w:r>
          </w:p>
        </w:tc>
      </w:tr>
      <w:bookmarkEnd w:id="21"/>
    </w:tbl>
    <w:p w:rsidR="00A47896" w:rsidRPr="00C5463E" w:rsidRDefault="00A47896" w:rsidP="00C5463E">
      <w:pPr>
        <w:pStyle w:val="ListParagraph"/>
        <w:spacing w:line="360" w:lineRule="auto"/>
        <w:ind w:firstLineChars="0" w:firstLine="0"/>
        <w:rPr>
          <w:rFonts w:ascii="Times New Roman" w:eastAsia="新宋体" w:hAnsi="Times New Roman"/>
        </w:rPr>
      </w:pPr>
    </w:p>
    <w:p w:rsidR="00A47896" w:rsidRPr="00C5463E" w:rsidRDefault="00A47896" w:rsidP="00C5463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其他</w:t>
      </w: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  <w:r w:rsidRPr="00C5463E">
        <w:rPr>
          <w:rFonts w:ascii="Times New Roman" w:eastAsia="新宋体" w:hint="eastAsia"/>
        </w:rPr>
        <w:t>无</w:t>
      </w:r>
      <w:bookmarkStart w:id="24" w:name="_GoBack"/>
      <w:bookmarkEnd w:id="24"/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C5463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B789A">
      <w:pPr>
        <w:pStyle w:val="ListParagraph"/>
        <w:spacing w:line="360" w:lineRule="auto"/>
        <w:ind w:firstLineChars="0" w:firstLine="0"/>
        <w:rPr>
          <w:rFonts w:ascii="Times New Roman" w:eastAsia="新宋体"/>
        </w:rPr>
      </w:pPr>
    </w:p>
    <w:p w:rsidR="00A47896" w:rsidRDefault="00A47896" w:rsidP="006B789A">
      <w:pPr>
        <w:pStyle w:val="ListParagraph"/>
        <w:spacing w:line="360" w:lineRule="auto"/>
        <w:ind w:firstLineChars="0" w:firstLine="0"/>
        <w:rPr>
          <w:rFonts w:ascii="Times New Roman" w:eastAsia="新宋体"/>
        </w:rPr>
      </w:pPr>
    </w:p>
    <w:p w:rsidR="00A47896" w:rsidRPr="00710AA4" w:rsidRDefault="00A47896" w:rsidP="00710AA4">
      <w:pPr>
        <w:pStyle w:val="Heading2"/>
        <w:numPr>
          <w:ilvl w:val="0"/>
          <w:numId w:val="1"/>
        </w:numPr>
        <w:spacing w:line="360" w:lineRule="auto"/>
      </w:pPr>
      <w:bookmarkStart w:id="25" w:name="_Toc374622655"/>
      <w:r w:rsidRPr="00710AA4">
        <w:t>UploadServlet</w:t>
      </w:r>
      <w:bookmarkEnd w:id="25"/>
    </w:p>
    <w:p w:rsidR="00A47896" w:rsidRPr="00857AC8" w:rsidRDefault="00A47896" w:rsidP="00F41920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 w:hAnsi="Times New Roman"/>
        </w:rPr>
        <w:t xml:space="preserve"> </w:t>
      </w:r>
      <w:r w:rsidRPr="00857AC8">
        <w:rPr>
          <w:rFonts w:ascii="Times New Roman" w:eastAsia="新宋体" w:hAnsi="Times New Roman" w:hint="eastAsia"/>
        </w:rPr>
        <w:t>上传宠物萌照接口</w:t>
      </w:r>
    </w:p>
    <w:p w:rsidR="00A47896" w:rsidRPr="00857AC8" w:rsidRDefault="00A47896" w:rsidP="002424C6">
      <w:pPr>
        <w:pStyle w:val="ListParagraph"/>
        <w:spacing w:line="360" w:lineRule="auto"/>
        <w:ind w:leftChars="200" w:left="31680" w:firstLineChars="0" w:firstLine="0"/>
        <w:rPr>
          <w:rFonts w:ascii="Times New Roman" w:eastAsia="新宋体" w:hAnsi="Times New Roman"/>
        </w:rPr>
      </w:pPr>
      <w:r w:rsidRPr="00857AC8">
        <w:rPr>
          <w:rFonts w:ascii="Times New Roman" w:eastAsia="新宋体" w:hAnsi="Times New Roman" w:hint="eastAsia"/>
        </w:rPr>
        <w:t>功能：上传宠物萌照</w:t>
      </w:r>
    </w:p>
    <w:p w:rsidR="00A47896" w:rsidRPr="00857AC8" w:rsidRDefault="00A47896" w:rsidP="002424C6">
      <w:pPr>
        <w:widowControl/>
        <w:spacing w:line="360" w:lineRule="auto"/>
        <w:ind w:leftChars="200" w:left="31680"/>
        <w:rPr>
          <w:rFonts w:ascii="Times New Roman" w:eastAsia="新宋体" w:hAnsi="Times New Roman" w:cs="Menlo Regular"/>
          <w:kern w:val="0"/>
          <w:szCs w:val="22"/>
        </w:rPr>
      </w:pPr>
      <w:r w:rsidRPr="00857AC8">
        <w:rPr>
          <w:rFonts w:ascii="Times New Roman" w:eastAsia="新宋体" w:hAnsi="Times New Roman"/>
        </w:rPr>
        <w:t>URL</w:t>
      </w:r>
      <w:r w:rsidRPr="00857AC8">
        <w:rPr>
          <w:rFonts w:ascii="Times New Roman" w:eastAsia="新宋体" w:hAnsi="Times New Roman" w:hint="eastAsia"/>
        </w:rPr>
        <w:t>：</w:t>
      </w:r>
      <w:r w:rsidRPr="00857AC8">
        <w:rPr>
          <w:rFonts w:ascii="Times New Roman" w:eastAsia="新宋体" w:hAnsi="Times New Roman"/>
        </w:rPr>
        <w:t>/</w:t>
      </w:r>
      <w:r w:rsidRPr="00857AC8">
        <w:rPr>
          <w:rFonts w:ascii="Times New Roman" w:eastAsia="新宋体" w:hAnsi="Times New Roman" w:cs="Menlo Regular"/>
          <w:kern w:val="0"/>
          <w:szCs w:val="22"/>
        </w:rPr>
        <w:t>UploadServlet</w:t>
      </w:r>
    </w:p>
    <w:p w:rsidR="00A47896" w:rsidRPr="00857AC8" w:rsidRDefault="00A47896" w:rsidP="002424C6">
      <w:pPr>
        <w:widowControl/>
        <w:spacing w:line="360" w:lineRule="auto"/>
        <w:ind w:leftChars="200" w:left="31680"/>
        <w:rPr>
          <w:rFonts w:ascii="Times New Roman" w:eastAsia="新宋体" w:hAnsi="Times New Roman"/>
        </w:rPr>
      </w:pPr>
      <w:r w:rsidRPr="00857AC8">
        <w:rPr>
          <w:rFonts w:ascii="Times New Roman" w:eastAsia="新宋体" w:hAnsi="Times New Roman" w:hint="eastAsia"/>
        </w:rPr>
        <w:t>返回格式：</w:t>
      </w:r>
      <w:r w:rsidRPr="00857AC8">
        <w:rPr>
          <w:rFonts w:ascii="Times New Roman" w:eastAsia="新宋体" w:hAnsi="Times New Roman"/>
        </w:rPr>
        <w:t>JSON</w:t>
      </w:r>
    </w:p>
    <w:p w:rsidR="00A47896" w:rsidRDefault="00A47896" w:rsidP="002424C6">
      <w:pPr>
        <w:pStyle w:val="NormalWeb"/>
        <w:shd w:val="clear" w:color="auto" w:fill="FFFFFF"/>
        <w:spacing w:before="0" w:beforeAutospacing="0" w:after="0" w:afterAutospacing="0" w:line="360" w:lineRule="auto"/>
        <w:ind w:leftChars="200" w:left="31680"/>
        <w:jc w:val="both"/>
        <w:rPr>
          <w:rFonts w:ascii="Times New Roman" w:eastAsia="新宋体" w:hAnsi="Times New Roman"/>
          <w:kern w:val="2"/>
          <w:sz w:val="24"/>
        </w:rPr>
      </w:pPr>
      <w:r w:rsidRPr="00857AC8">
        <w:rPr>
          <w:rFonts w:ascii="Times New Roman" w:eastAsia="新宋体" w:hAnsi="Times New Roman"/>
          <w:kern w:val="2"/>
          <w:sz w:val="24"/>
        </w:rPr>
        <w:t>HTTP</w:t>
      </w:r>
      <w:r w:rsidRPr="00857AC8">
        <w:rPr>
          <w:rFonts w:ascii="Times New Roman" w:eastAsia="新宋体" w:hAnsi="Times New Roman" w:hint="eastAsia"/>
          <w:kern w:val="2"/>
          <w:sz w:val="24"/>
        </w:rPr>
        <w:t>请求方式：</w:t>
      </w:r>
      <w:r>
        <w:rPr>
          <w:rFonts w:ascii="Times New Roman" w:eastAsia="新宋体" w:hAnsi="Times New Roman"/>
          <w:kern w:val="2"/>
          <w:sz w:val="24"/>
        </w:rPr>
        <w:t>POST</w:t>
      </w:r>
      <w:r w:rsidRPr="00857AC8">
        <w:rPr>
          <w:rFonts w:ascii="Times New Roman" w:eastAsia="新宋体" w:hAnsi="Times New Roman"/>
          <w:kern w:val="2"/>
          <w:sz w:val="24"/>
        </w:rPr>
        <w:br/>
      </w:r>
      <w:r w:rsidRPr="00857AC8">
        <w:rPr>
          <w:rFonts w:ascii="Times New Roman" w:eastAsia="新宋体" w:hAnsi="Times New Roman" w:hint="eastAsia"/>
          <w:kern w:val="2"/>
          <w:sz w:val="24"/>
        </w:rPr>
        <w:t>是否需要登陆：是</w:t>
      </w:r>
    </w:p>
    <w:p w:rsidR="00A47896" w:rsidRPr="00C5463E" w:rsidRDefault="00A47896" w:rsidP="00857AC8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/>
        </w:rPr>
        <w:t xml:space="preserve"> </w:t>
      </w:r>
      <w:r w:rsidRPr="00C5463E">
        <w:rPr>
          <w:rFonts w:ascii="Times New Roman" w:eastAsia="新宋体" w:hint="eastAsia"/>
        </w:rPr>
        <w:t>接口请求参数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23"/>
        <w:gridCol w:w="2023"/>
        <w:gridCol w:w="2022"/>
        <w:gridCol w:w="2022"/>
      </w:tblGrid>
      <w:tr w:rsidR="00A47896" w:rsidRPr="00C5463E" w:rsidTr="000A5ED8">
        <w:tc>
          <w:tcPr>
            <w:tcW w:w="2023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bookmarkStart w:id="26" w:name="OLE_LINK23"/>
            <w:bookmarkStart w:id="27" w:name="OLE_LINK24"/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参数名称</w:t>
            </w:r>
          </w:p>
        </w:tc>
        <w:tc>
          <w:tcPr>
            <w:tcW w:w="2023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值的类型</w:t>
            </w:r>
          </w:p>
        </w:tc>
        <w:tc>
          <w:tcPr>
            <w:tcW w:w="2022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是否必填</w:t>
            </w:r>
          </w:p>
        </w:tc>
        <w:tc>
          <w:tcPr>
            <w:tcW w:w="2022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说明描述</w:t>
            </w:r>
          </w:p>
        </w:tc>
      </w:tr>
      <w:tr w:rsidR="00A47896" w:rsidRPr="00C5463E" w:rsidTr="000A5ED8">
        <w:tc>
          <w:tcPr>
            <w:tcW w:w="2023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Times New Roman"/>
                <w:kern w:val="2"/>
                <w:sz w:val="24"/>
                <w:szCs w:val="24"/>
              </w:rPr>
              <w:t>User_id</w:t>
            </w:r>
          </w:p>
        </w:tc>
        <w:tc>
          <w:tcPr>
            <w:tcW w:w="2023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Times New Roman"/>
                <w:kern w:val="2"/>
                <w:sz w:val="24"/>
                <w:szCs w:val="24"/>
              </w:rPr>
              <w:t>Int</w:t>
            </w:r>
          </w:p>
        </w:tc>
        <w:tc>
          <w:tcPr>
            <w:tcW w:w="2022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2022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用户</w:t>
            </w:r>
            <w:r w:rsidRPr="00C5463E">
              <w:rPr>
                <w:rFonts w:ascii="Times New Roman" w:eastAsia="新宋体" w:hAnsi="Times New Roman"/>
                <w:kern w:val="2"/>
                <w:sz w:val="24"/>
                <w:szCs w:val="24"/>
              </w:rPr>
              <w:t>id</w:t>
            </w:r>
          </w:p>
        </w:tc>
      </w:tr>
      <w:tr w:rsidR="00A47896" w:rsidRPr="00C5463E" w:rsidTr="000A5ED8">
        <w:tc>
          <w:tcPr>
            <w:tcW w:w="2023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F41920">
              <w:rPr>
                <w:rFonts w:ascii="Times New Roman" w:eastAsia="新宋体" w:hAnsi="Times New Roman"/>
                <w:kern w:val="2"/>
                <w:sz w:val="24"/>
                <w:szCs w:val="24"/>
              </w:rPr>
              <w:t>Longitude</w:t>
            </w:r>
          </w:p>
        </w:tc>
        <w:tc>
          <w:tcPr>
            <w:tcW w:w="2023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/>
                <w:kern w:val="2"/>
                <w:sz w:val="24"/>
                <w:szCs w:val="24"/>
              </w:rPr>
              <w:t>Double</w:t>
            </w:r>
          </w:p>
        </w:tc>
        <w:tc>
          <w:tcPr>
            <w:tcW w:w="2022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2022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kern w:val="2"/>
                <w:sz w:val="24"/>
                <w:szCs w:val="24"/>
              </w:rPr>
              <w:t>用户经度</w:t>
            </w:r>
          </w:p>
        </w:tc>
      </w:tr>
      <w:tr w:rsidR="00A47896" w:rsidRPr="00C5463E" w:rsidTr="000A5ED8">
        <w:tc>
          <w:tcPr>
            <w:tcW w:w="2023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/>
                <w:kern w:val="2"/>
                <w:sz w:val="24"/>
                <w:szCs w:val="24"/>
              </w:rPr>
              <w:t>L</w:t>
            </w:r>
            <w:r w:rsidRPr="00F41920">
              <w:rPr>
                <w:rFonts w:ascii="Times New Roman" w:eastAsia="新宋体" w:hAnsi="Times New Roman"/>
                <w:kern w:val="2"/>
                <w:sz w:val="24"/>
                <w:szCs w:val="24"/>
              </w:rPr>
              <w:t>atitude</w:t>
            </w:r>
          </w:p>
        </w:tc>
        <w:tc>
          <w:tcPr>
            <w:tcW w:w="2023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/>
                <w:kern w:val="2"/>
                <w:sz w:val="24"/>
                <w:szCs w:val="24"/>
              </w:rPr>
              <w:t>Double</w:t>
            </w:r>
          </w:p>
        </w:tc>
        <w:tc>
          <w:tcPr>
            <w:tcW w:w="2022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2022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kern w:val="2"/>
                <w:sz w:val="24"/>
                <w:szCs w:val="24"/>
              </w:rPr>
              <w:t>用户纬度</w:t>
            </w:r>
          </w:p>
        </w:tc>
      </w:tr>
      <w:bookmarkEnd w:id="26"/>
      <w:bookmarkEnd w:id="27"/>
      <w:tr w:rsidR="00A47896" w:rsidRPr="00C5463E" w:rsidTr="000A5ED8">
        <w:tc>
          <w:tcPr>
            <w:tcW w:w="2023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</w:p>
        </w:tc>
        <w:tc>
          <w:tcPr>
            <w:tcW w:w="2023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kern w:val="2"/>
                <w:sz w:val="24"/>
                <w:szCs w:val="24"/>
              </w:rPr>
              <w:t>图片</w:t>
            </w:r>
          </w:p>
        </w:tc>
        <w:tc>
          <w:tcPr>
            <w:tcW w:w="2022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2022" w:type="dxa"/>
          </w:tcPr>
          <w:p w:rsidR="00A47896" w:rsidRPr="00C5463E" w:rsidRDefault="00A47896" w:rsidP="000A5ED8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 w:hint="eastAsia"/>
                <w:kern w:val="2"/>
                <w:sz w:val="24"/>
                <w:szCs w:val="24"/>
              </w:rPr>
              <w:t>上传的图片</w:t>
            </w:r>
          </w:p>
        </w:tc>
      </w:tr>
    </w:tbl>
    <w:p w:rsidR="00A47896" w:rsidRPr="00C5463E" w:rsidRDefault="00A47896" w:rsidP="00F41920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eastAsia="新宋体" w:hAnsi="Times New Roman"/>
          <w:color w:val="333333"/>
          <w:szCs w:val="21"/>
        </w:rPr>
      </w:pPr>
      <w:r w:rsidRPr="00C5463E">
        <w:rPr>
          <w:rFonts w:ascii="Times New Roman" w:eastAsia="新宋体" w:hint="eastAsia"/>
        </w:rPr>
        <w:t>注意事项</w:t>
      </w:r>
    </w:p>
    <w:p w:rsidR="00A47896" w:rsidRPr="00C5463E" w:rsidRDefault="00A47896" w:rsidP="00F41920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无</w:t>
      </w:r>
    </w:p>
    <w:p w:rsidR="00A47896" w:rsidRPr="00C5463E" w:rsidRDefault="00A47896" w:rsidP="00F41920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调用举例</w:t>
      </w:r>
    </w:p>
    <w:p w:rsidR="00A47896" w:rsidRPr="00C5463E" w:rsidRDefault="00A47896" w:rsidP="00F41920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 w:cs="Menlo Regular"/>
          <w:kern w:val="0"/>
          <w:szCs w:val="22"/>
        </w:rPr>
        <w:t>http://192.168.1.135:8080/petInfo/</w:t>
      </w:r>
      <w:r>
        <w:rPr>
          <w:rFonts w:ascii="Times New Roman" w:eastAsia="新宋体" w:hAnsi="Times New Roman" w:cs="Menlo Regular"/>
          <w:kern w:val="0"/>
          <w:szCs w:val="22"/>
        </w:rPr>
        <w:t>Upload</w:t>
      </w:r>
      <w:r w:rsidRPr="00C5463E">
        <w:rPr>
          <w:rFonts w:ascii="Times New Roman" w:eastAsia="新宋体" w:hAnsi="Times New Roman" w:cs="Menlo Regular"/>
          <w:kern w:val="0"/>
          <w:szCs w:val="22"/>
        </w:rPr>
        <w:t>Servlet</w:t>
      </w:r>
    </w:p>
    <w:p w:rsidR="00A47896" w:rsidRPr="00C5463E" w:rsidRDefault="00A47896" w:rsidP="00833726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返回结果</w:t>
      </w: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  <w:r>
        <w:rPr>
          <w:rFonts w:ascii="Times New Roman" w:eastAsia="新宋体" w:hAnsi="Times New Roman" w:hint="eastAsia"/>
          <w:kern w:val="2"/>
          <w:sz w:val="24"/>
        </w:rPr>
        <w:t>无</w:t>
      </w:r>
    </w:p>
    <w:p w:rsidR="00A47896" w:rsidRPr="00571098" w:rsidRDefault="00A47896" w:rsidP="00571098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返回字段说明</w:t>
      </w:r>
    </w:p>
    <w:p w:rsidR="00A47896" w:rsidRPr="00C5463E" w:rsidRDefault="00A47896" w:rsidP="00571098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/>
        </w:rPr>
      </w:pPr>
      <w:r>
        <w:rPr>
          <w:rFonts w:ascii="Times New Roman" w:eastAsia="新宋体" w:hint="eastAsia"/>
        </w:rPr>
        <w:t>无</w:t>
      </w:r>
    </w:p>
    <w:p w:rsidR="00A47896" w:rsidRPr="00C5463E" w:rsidRDefault="00A47896" w:rsidP="00571098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其他</w:t>
      </w:r>
    </w:p>
    <w:p w:rsidR="00A47896" w:rsidRDefault="00A47896" w:rsidP="00571098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  <w:r w:rsidRPr="00C5463E">
        <w:rPr>
          <w:rFonts w:ascii="Times New Roman" w:eastAsia="新宋体" w:hint="eastAsia"/>
        </w:rPr>
        <w:t>无</w:t>
      </w: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Pr="00710AA4" w:rsidRDefault="00A47896" w:rsidP="006B789A">
      <w:pPr>
        <w:pStyle w:val="Heading2"/>
        <w:numPr>
          <w:ilvl w:val="0"/>
          <w:numId w:val="1"/>
        </w:numPr>
        <w:spacing w:line="360" w:lineRule="auto"/>
      </w:pPr>
      <w:bookmarkStart w:id="28" w:name="_Toc374622656"/>
      <w:bookmarkStart w:id="29" w:name="OLE_LINK22"/>
      <w:r w:rsidRPr="00710AA4">
        <w:t>VoteServlet</w:t>
      </w:r>
      <w:bookmarkEnd w:id="28"/>
    </w:p>
    <w:p w:rsidR="00A47896" w:rsidRPr="00C5463E" w:rsidRDefault="00A47896" w:rsidP="006B789A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 w:hint="eastAsia"/>
        </w:rPr>
        <w:t>用户赞或取消赞、鄙视或取消鄙视</w:t>
      </w:r>
    </w:p>
    <w:p w:rsidR="00A47896" w:rsidRPr="00C5463E" w:rsidRDefault="00A47896" w:rsidP="006B789A">
      <w:pPr>
        <w:pStyle w:val="ListParagraph"/>
        <w:spacing w:line="360" w:lineRule="auto"/>
        <w:ind w:left="426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功能：</w:t>
      </w:r>
      <w:r>
        <w:rPr>
          <w:rFonts w:ascii="Times New Roman" w:eastAsia="新宋体" w:hint="eastAsia"/>
        </w:rPr>
        <w:t>用户对宠物照片投票，赞或鄙视</w:t>
      </w:r>
    </w:p>
    <w:p w:rsidR="00A47896" w:rsidRPr="00C5463E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 w:cs="Menlo Regular"/>
          <w:kern w:val="0"/>
          <w:szCs w:val="22"/>
        </w:rPr>
      </w:pPr>
      <w:r w:rsidRPr="00C5463E">
        <w:rPr>
          <w:rFonts w:ascii="Times New Roman" w:eastAsia="新宋体" w:hAnsi="Times New Roman"/>
        </w:rPr>
        <w:t>URL</w:t>
      </w:r>
      <w:r w:rsidRPr="00C5463E">
        <w:rPr>
          <w:rFonts w:ascii="Times New Roman" w:eastAsia="新宋体" w:hint="eastAsia"/>
        </w:rPr>
        <w:t>：</w:t>
      </w:r>
      <w:r w:rsidRPr="00C5463E">
        <w:rPr>
          <w:rFonts w:ascii="Times New Roman" w:eastAsia="新宋体" w:hAnsi="Times New Roman"/>
        </w:rPr>
        <w:t>/</w:t>
      </w:r>
      <w:r>
        <w:rPr>
          <w:rFonts w:ascii="Times New Roman" w:eastAsia="新宋体" w:hAnsi="Times New Roman" w:cs="Menlo Regular"/>
          <w:kern w:val="0"/>
          <w:szCs w:val="22"/>
        </w:rPr>
        <w:t>VoteServlet</w:t>
      </w:r>
    </w:p>
    <w:p w:rsidR="00A47896" w:rsidRPr="00C5463E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返回格式：</w:t>
      </w:r>
      <w:r w:rsidRPr="00C5463E">
        <w:rPr>
          <w:rFonts w:ascii="Times New Roman" w:eastAsia="新宋体" w:hAnsi="Times New Roman"/>
        </w:rPr>
        <w:t>JSON</w:t>
      </w:r>
    </w:p>
    <w:p w:rsidR="00A47896" w:rsidRPr="00C5463E" w:rsidRDefault="00A47896" w:rsidP="006B789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Times New Roman"/>
          <w:kern w:val="2"/>
          <w:sz w:val="24"/>
          <w:szCs w:val="24"/>
        </w:rPr>
        <w:t>HTTP</w:t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请求方式：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t>GET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br/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是否需要登陆：否</w:t>
      </w:r>
    </w:p>
    <w:p w:rsidR="00A47896" w:rsidRPr="00C5463E" w:rsidRDefault="00A47896" w:rsidP="006B789A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接口请求参数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23"/>
        <w:gridCol w:w="2023"/>
        <w:gridCol w:w="2022"/>
        <w:gridCol w:w="2022"/>
      </w:tblGrid>
      <w:tr w:rsidR="00A47896" w:rsidRPr="00C5463E" w:rsidTr="007624B5">
        <w:tc>
          <w:tcPr>
            <w:tcW w:w="2023" w:type="dxa"/>
          </w:tcPr>
          <w:bookmarkEnd w:id="29"/>
          <w:p w:rsidR="00A47896" w:rsidRPr="00C5463E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参数名称</w:t>
            </w:r>
          </w:p>
        </w:tc>
        <w:tc>
          <w:tcPr>
            <w:tcW w:w="2023" w:type="dxa"/>
          </w:tcPr>
          <w:p w:rsidR="00A47896" w:rsidRPr="00C5463E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值的类型</w:t>
            </w:r>
          </w:p>
        </w:tc>
        <w:tc>
          <w:tcPr>
            <w:tcW w:w="2022" w:type="dxa"/>
          </w:tcPr>
          <w:p w:rsidR="00A47896" w:rsidRPr="00C5463E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是否必填</w:t>
            </w:r>
          </w:p>
        </w:tc>
        <w:tc>
          <w:tcPr>
            <w:tcW w:w="2022" w:type="dxa"/>
          </w:tcPr>
          <w:p w:rsidR="00A47896" w:rsidRPr="00C5463E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说明描述</w:t>
            </w:r>
          </w:p>
        </w:tc>
      </w:tr>
      <w:tr w:rsidR="00A47896" w:rsidRPr="00C5463E" w:rsidTr="007624B5">
        <w:tc>
          <w:tcPr>
            <w:tcW w:w="2023" w:type="dxa"/>
          </w:tcPr>
          <w:p w:rsidR="00A47896" w:rsidRPr="00C5463E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/>
                <w:kern w:val="2"/>
                <w:sz w:val="24"/>
                <w:szCs w:val="24"/>
              </w:rPr>
              <w:t>User_id</w:t>
            </w:r>
          </w:p>
        </w:tc>
        <w:tc>
          <w:tcPr>
            <w:tcW w:w="2023" w:type="dxa"/>
          </w:tcPr>
          <w:p w:rsidR="00A47896" w:rsidRPr="00C5463E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/>
                <w:kern w:val="2"/>
                <w:sz w:val="24"/>
                <w:szCs w:val="24"/>
              </w:rPr>
              <w:t>Int</w:t>
            </w:r>
          </w:p>
        </w:tc>
        <w:tc>
          <w:tcPr>
            <w:tcW w:w="2022" w:type="dxa"/>
          </w:tcPr>
          <w:p w:rsidR="00A47896" w:rsidRPr="00C5463E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2022" w:type="dxa"/>
          </w:tcPr>
          <w:p w:rsidR="00A47896" w:rsidRPr="00C5463E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用户</w:t>
            </w:r>
            <w:r w:rsidRPr="00C5463E">
              <w:rPr>
                <w:rFonts w:ascii="Times New Roman" w:eastAsia="新宋体" w:hAnsi="Times New Roman"/>
                <w:kern w:val="2"/>
                <w:sz w:val="24"/>
                <w:szCs w:val="24"/>
              </w:rPr>
              <w:t>id</w:t>
            </w:r>
          </w:p>
        </w:tc>
      </w:tr>
      <w:tr w:rsidR="00A47896" w:rsidRPr="00C5463E" w:rsidTr="007624B5">
        <w:tc>
          <w:tcPr>
            <w:tcW w:w="2023" w:type="dxa"/>
          </w:tcPr>
          <w:p w:rsidR="00A47896" w:rsidRDefault="00A47896" w:rsidP="00325A62">
            <w:pPr>
              <w:widowControl/>
              <w:spacing w:line="360" w:lineRule="auto"/>
              <w:jc w:val="left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Image</w:t>
            </w:r>
            <w:r>
              <w:rPr>
                <w:rFonts w:ascii="Times New Roman" w:eastAsia="新宋体" w:hAnsi="Times New Roman"/>
              </w:rPr>
              <w:t>_id</w:t>
            </w:r>
          </w:p>
        </w:tc>
        <w:tc>
          <w:tcPr>
            <w:tcW w:w="2023" w:type="dxa"/>
          </w:tcPr>
          <w:p w:rsidR="00A47896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/>
                <w:kern w:val="2"/>
                <w:sz w:val="24"/>
                <w:szCs w:val="24"/>
              </w:rPr>
              <w:t>Int</w:t>
            </w:r>
          </w:p>
        </w:tc>
        <w:tc>
          <w:tcPr>
            <w:tcW w:w="2022" w:type="dxa"/>
          </w:tcPr>
          <w:p w:rsidR="00A47896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2022" w:type="dxa"/>
          </w:tcPr>
          <w:p w:rsidR="00A47896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萌照</w:t>
            </w: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id</w:t>
            </w:r>
          </w:p>
        </w:tc>
      </w:tr>
      <w:tr w:rsidR="00A47896" w:rsidRPr="00C5463E" w:rsidTr="007624B5">
        <w:tc>
          <w:tcPr>
            <w:tcW w:w="2023" w:type="dxa"/>
          </w:tcPr>
          <w:p w:rsidR="00A47896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/>
                <w:kern w:val="2"/>
                <w:sz w:val="24"/>
                <w:szCs w:val="24"/>
              </w:rPr>
              <w:t>Key</w:t>
            </w:r>
          </w:p>
        </w:tc>
        <w:tc>
          <w:tcPr>
            <w:tcW w:w="2023" w:type="dxa"/>
          </w:tcPr>
          <w:p w:rsidR="00A47896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/>
                <w:kern w:val="2"/>
                <w:sz w:val="24"/>
                <w:szCs w:val="24"/>
              </w:rPr>
              <w:t>String</w:t>
            </w:r>
          </w:p>
        </w:tc>
        <w:tc>
          <w:tcPr>
            <w:tcW w:w="2022" w:type="dxa"/>
          </w:tcPr>
          <w:p w:rsidR="00A47896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2022" w:type="dxa"/>
          </w:tcPr>
          <w:p w:rsidR="00A47896" w:rsidRPr="00C5463E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投票类型</w:t>
            </w: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(good/bad)</w:t>
            </w:r>
          </w:p>
        </w:tc>
      </w:tr>
      <w:tr w:rsidR="00A47896" w:rsidRPr="00C5463E" w:rsidTr="007624B5">
        <w:tc>
          <w:tcPr>
            <w:tcW w:w="2023" w:type="dxa"/>
          </w:tcPr>
          <w:p w:rsidR="00A47896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/>
                <w:kern w:val="2"/>
                <w:sz w:val="24"/>
                <w:szCs w:val="24"/>
              </w:rPr>
              <w:t>Value</w:t>
            </w:r>
          </w:p>
        </w:tc>
        <w:tc>
          <w:tcPr>
            <w:tcW w:w="2023" w:type="dxa"/>
          </w:tcPr>
          <w:p w:rsidR="00A47896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Times New Roman"/>
                <w:kern w:val="2"/>
                <w:sz w:val="24"/>
                <w:szCs w:val="24"/>
              </w:rPr>
              <w:t>String</w:t>
            </w:r>
          </w:p>
        </w:tc>
        <w:tc>
          <w:tcPr>
            <w:tcW w:w="2022" w:type="dxa"/>
          </w:tcPr>
          <w:p w:rsidR="00A47896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2022" w:type="dxa"/>
          </w:tcPr>
          <w:p w:rsidR="00A47896" w:rsidRDefault="00A47896" w:rsidP="007624B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投票操作</w:t>
            </w: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(add/sub)</w:t>
            </w:r>
          </w:p>
        </w:tc>
      </w:tr>
    </w:tbl>
    <w:p w:rsidR="00A47896" w:rsidRPr="00C5463E" w:rsidRDefault="00A47896" w:rsidP="006B789A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ascii="Times New Roman" w:eastAsia="新宋体" w:hAnsi="Times New Roman"/>
          <w:color w:val="333333"/>
          <w:szCs w:val="21"/>
        </w:rPr>
      </w:pPr>
      <w:r w:rsidRPr="00C5463E">
        <w:rPr>
          <w:rFonts w:ascii="Times New Roman" w:eastAsia="新宋体" w:hint="eastAsia"/>
        </w:rPr>
        <w:t>注意事项</w:t>
      </w:r>
    </w:p>
    <w:p w:rsidR="00A47896" w:rsidRPr="00C5463E" w:rsidRDefault="00A47896" w:rsidP="006B789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无</w:t>
      </w:r>
    </w:p>
    <w:p w:rsidR="00A47896" w:rsidRPr="00C5463E" w:rsidRDefault="00A47896" w:rsidP="006B789A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调用举例</w:t>
      </w:r>
    </w:p>
    <w:p w:rsidR="00A47896" w:rsidRPr="00C5463E" w:rsidRDefault="00A47896" w:rsidP="006B789A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 w:cs="Menlo Regular"/>
          <w:kern w:val="0"/>
          <w:szCs w:val="22"/>
        </w:rPr>
        <w:t>http</w:t>
      </w:r>
      <w:r>
        <w:rPr>
          <w:rFonts w:ascii="Times New Roman" w:eastAsia="新宋体" w:hAnsi="Times New Roman" w:cs="Menlo Regular"/>
          <w:kern w:val="0"/>
          <w:szCs w:val="22"/>
        </w:rPr>
        <w:t>://192.168.1.135:8080/petInfo/Vote</w:t>
      </w:r>
      <w:r w:rsidRPr="00C5463E">
        <w:rPr>
          <w:rFonts w:ascii="Times New Roman" w:eastAsia="新宋体" w:hAnsi="Times New Roman" w:cs="Menlo Regular"/>
          <w:kern w:val="0"/>
          <w:szCs w:val="22"/>
        </w:rPr>
        <w:t>Servlet</w:t>
      </w:r>
    </w:p>
    <w:p w:rsidR="00A47896" w:rsidRPr="00C5463E" w:rsidRDefault="00A47896" w:rsidP="00DB4155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返回结果</w:t>
      </w:r>
    </w:p>
    <w:p w:rsidR="00A47896" w:rsidRDefault="00A47896" w:rsidP="00DB4155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  <w:r>
        <w:rPr>
          <w:rFonts w:ascii="Times New Roman" w:eastAsia="新宋体" w:hAnsi="Times New Roman" w:hint="eastAsia"/>
          <w:kern w:val="2"/>
          <w:sz w:val="24"/>
        </w:rPr>
        <w:t>无</w:t>
      </w:r>
    </w:p>
    <w:p w:rsidR="00A47896" w:rsidRPr="00571098" w:rsidRDefault="00A47896" w:rsidP="00DB4155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返回字段说明</w:t>
      </w:r>
    </w:p>
    <w:p w:rsidR="00A47896" w:rsidRPr="00C5463E" w:rsidRDefault="00A47896" w:rsidP="00DB4155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/>
        </w:rPr>
      </w:pPr>
      <w:r>
        <w:rPr>
          <w:rFonts w:ascii="Times New Roman" w:eastAsia="新宋体" w:hint="eastAsia"/>
        </w:rPr>
        <w:t>无</w:t>
      </w:r>
    </w:p>
    <w:p w:rsidR="00A47896" w:rsidRPr="00C5463E" w:rsidRDefault="00A47896" w:rsidP="00DB4155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其他</w:t>
      </w:r>
    </w:p>
    <w:p w:rsidR="00A47896" w:rsidRDefault="00A47896" w:rsidP="00DB4155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  <w:r w:rsidRPr="00C5463E">
        <w:rPr>
          <w:rFonts w:ascii="Times New Roman" w:eastAsia="新宋体" w:hint="eastAsia"/>
        </w:rPr>
        <w:t>无</w:t>
      </w:r>
    </w:p>
    <w:p w:rsidR="00A47896" w:rsidRPr="00857AC8" w:rsidRDefault="00A47896" w:rsidP="006B789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Pr="00710AA4" w:rsidRDefault="00A47896" w:rsidP="008E22D2">
      <w:pPr>
        <w:pStyle w:val="Heading2"/>
        <w:numPr>
          <w:ilvl w:val="0"/>
          <w:numId w:val="1"/>
        </w:numPr>
        <w:spacing w:line="360" w:lineRule="auto"/>
      </w:pPr>
      <w:bookmarkStart w:id="30" w:name="_Toc374622657"/>
      <w:bookmarkStart w:id="31" w:name="OLE_LINK29"/>
      <w:r w:rsidRPr="00710AA4">
        <w:t>MedicineServlet</w:t>
      </w:r>
      <w:bookmarkEnd w:id="30"/>
    </w:p>
    <w:p w:rsidR="00A47896" w:rsidRPr="00C5463E" w:rsidRDefault="00A47896" w:rsidP="008E22D2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eastAsia="新宋体" w:hAnsi="Times New Roman"/>
        </w:rPr>
      </w:pPr>
      <w:bookmarkStart w:id="32" w:name="OLE_LINK44"/>
      <w:bookmarkEnd w:id="31"/>
      <w:r>
        <w:rPr>
          <w:rFonts w:ascii="Times New Roman" w:eastAsia="新宋体" w:hint="eastAsia"/>
        </w:rPr>
        <w:t>药品列表</w:t>
      </w:r>
    </w:p>
    <w:p w:rsidR="00A47896" w:rsidRPr="00C5463E" w:rsidRDefault="00A47896" w:rsidP="008E22D2">
      <w:pPr>
        <w:pStyle w:val="ListParagraph"/>
        <w:spacing w:line="360" w:lineRule="auto"/>
        <w:ind w:left="426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功能：</w:t>
      </w:r>
      <w:r>
        <w:rPr>
          <w:rFonts w:ascii="Times New Roman" w:eastAsia="新宋体" w:hint="eastAsia"/>
        </w:rPr>
        <w:t>查看某一分类下的所有药品列表</w:t>
      </w:r>
    </w:p>
    <w:p w:rsidR="00A47896" w:rsidRPr="008E22D2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 w:cs="Menlo Regular"/>
          <w:kern w:val="0"/>
          <w:szCs w:val="22"/>
        </w:rPr>
      </w:pPr>
      <w:r w:rsidRPr="00C5463E">
        <w:rPr>
          <w:rFonts w:ascii="Times New Roman" w:eastAsia="新宋体" w:hAnsi="Times New Roman"/>
        </w:rPr>
        <w:t>URL</w:t>
      </w:r>
      <w:r w:rsidRPr="00C5463E">
        <w:rPr>
          <w:rFonts w:ascii="Times New Roman" w:eastAsia="新宋体" w:hint="eastAsia"/>
        </w:rPr>
        <w:t>：</w:t>
      </w:r>
      <w:r w:rsidRPr="00C5463E">
        <w:rPr>
          <w:rFonts w:ascii="Times New Roman" w:eastAsia="新宋体" w:hAnsi="Times New Roman"/>
        </w:rPr>
        <w:t>/</w:t>
      </w:r>
      <w:r w:rsidRPr="008E22D2">
        <w:t xml:space="preserve"> </w:t>
      </w:r>
      <w:bookmarkStart w:id="33" w:name="OLE_LINK25"/>
      <w:bookmarkStart w:id="34" w:name="OLE_LINK28"/>
      <w:r w:rsidRPr="008E22D2">
        <w:rPr>
          <w:rFonts w:ascii="Times New Roman" w:eastAsia="新宋体" w:hAnsi="Times New Roman" w:cs="Menlo Regular"/>
          <w:kern w:val="0"/>
          <w:szCs w:val="22"/>
        </w:rPr>
        <w:t>Medicine</w:t>
      </w:r>
      <w:bookmarkEnd w:id="33"/>
      <w:r w:rsidRPr="008E22D2">
        <w:rPr>
          <w:rFonts w:ascii="Times New Roman" w:eastAsia="新宋体" w:hAnsi="Times New Roman" w:cs="Menlo Regular"/>
          <w:kern w:val="0"/>
          <w:szCs w:val="22"/>
        </w:rPr>
        <w:t>Servlet</w:t>
      </w:r>
      <w:bookmarkEnd w:id="34"/>
    </w:p>
    <w:p w:rsidR="00A47896" w:rsidRPr="00C5463E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返回格式：</w:t>
      </w:r>
      <w:r w:rsidRPr="00C5463E">
        <w:rPr>
          <w:rFonts w:ascii="Times New Roman" w:eastAsia="新宋体" w:hAnsi="Times New Roman"/>
        </w:rPr>
        <w:t>JSON</w:t>
      </w:r>
    </w:p>
    <w:p w:rsidR="00A47896" w:rsidRPr="00C5463E" w:rsidRDefault="00A47896" w:rsidP="008E22D2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Times New Roman"/>
          <w:kern w:val="2"/>
          <w:sz w:val="24"/>
          <w:szCs w:val="24"/>
        </w:rPr>
        <w:t>HTTP</w:t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请求方式：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t>GET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br/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是否需要登陆：否</w:t>
      </w:r>
    </w:p>
    <w:p w:rsidR="00A47896" w:rsidRPr="00C5463E" w:rsidRDefault="00A47896" w:rsidP="008E22D2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接口请求参数</w:t>
      </w:r>
    </w:p>
    <w:tbl>
      <w:tblPr>
        <w:tblW w:w="4725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2"/>
        <w:gridCol w:w="2130"/>
        <w:gridCol w:w="2130"/>
        <w:gridCol w:w="2126"/>
      </w:tblGrid>
      <w:tr w:rsidR="00A47896" w:rsidRPr="008E22D2" w:rsidTr="00875E6A">
        <w:tc>
          <w:tcPr>
            <w:tcW w:w="103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参数名称</w:t>
            </w:r>
          </w:p>
        </w:tc>
        <w:tc>
          <w:tcPr>
            <w:tcW w:w="132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值的类型</w:t>
            </w:r>
          </w:p>
        </w:tc>
        <w:tc>
          <w:tcPr>
            <w:tcW w:w="132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是否必填</w:t>
            </w:r>
          </w:p>
        </w:tc>
        <w:tc>
          <w:tcPr>
            <w:tcW w:w="1321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说明描述</w:t>
            </w:r>
          </w:p>
        </w:tc>
      </w:tr>
      <w:tr w:rsidR="00A47896" w:rsidRPr="008E22D2" w:rsidTr="00875E6A">
        <w:tc>
          <w:tcPr>
            <w:tcW w:w="103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bookmarkStart w:id="35" w:name="OLE_LINK27"/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Category</w:t>
            </w:r>
            <w:bookmarkEnd w:id="35"/>
          </w:p>
        </w:tc>
        <w:tc>
          <w:tcPr>
            <w:tcW w:w="132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1321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类别</w:t>
            </w:r>
          </w:p>
        </w:tc>
      </w:tr>
      <w:tr w:rsidR="00A47896" w:rsidRPr="008E22D2" w:rsidTr="00875E6A">
        <w:tc>
          <w:tcPr>
            <w:tcW w:w="103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Count</w:t>
            </w:r>
          </w:p>
        </w:tc>
        <w:tc>
          <w:tcPr>
            <w:tcW w:w="132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否</w:t>
            </w:r>
          </w:p>
        </w:tc>
        <w:tc>
          <w:tcPr>
            <w:tcW w:w="1321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获取个数</w:t>
            </w: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(</w:t>
            </w: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空为默认</w:t>
            </w: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10</w:t>
            </w: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个</w:t>
            </w: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)</w:t>
            </w:r>
          </w:p>
        </w:tc>
      </w:tr>
      <w:tr w:rsidR="00A47896" w:rsidRPr="008E22D2" w:rsidTr="00875E6A">
        <w:tc>
          <w:tcPr>
            <w:tcW w:w="103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Lastid</w:t>
            </w:r>
          </w:p>
        </w:tc>
        <w:tc>
          <w:tcPr>
            <w:tcW w:w="132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否</w:t>
            </w:r>
          </w:p>
        </w:tc>
        <w:tc>
          <w:tcPr>
            <w:tcW w:w="1321" w:type="pct"/>
          </w:tcPr>
          <w:p w:rsidR="00A47896" w:rsidRPr="008E22D2" w:rsidRDefault="00A47896" w:rsidP="00C248AB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最后一个排名（空为前</w:t>
            </w: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10</w:t>
            </w: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个）</w:t>
            </w:r>
          </w:p>
        </w:tc>
      </w:tr>
    </w:tbl>
    <w:p w:rsidR="00A47896" w:rsidRPr="00C5463E" w:rsidRDefault="00A47896" w:rsidP="00875E6A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eastAsia="新宋体" w:hAnsi="Times New Roman"/>
          <w:color w:val="333333"/>
          <w:szCs w:val="21"/>
        </w:rPr>
      </w:pPr>
      <w:r w:rsidRPr="00C5463E">
        <w:rPr>
          <w:rFonts w:ascii="Times New Roman" w:eastAsia="新宋体" w:hint="eastAsia"/>
        </w:rPr>
        <w:t>注意事项</w:t>
      </w:r>
    </w:p>
    <w:p w:rsidR="00A47896" w:rsidRPr="00C5463E" w:rsidRDefault="00A47896" w:rsidP="00875E6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无</w:t>
      </w:r>
    </w:p>
    <w:p w:rsidR="00A47896" w:rsidRPr="00C5463E" w:rsidRDefault="00A47896" w:rsidP="00875E6A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调用举例</w:t>
      </w:r>
    </w:p>
    <w:p w:rsidR="00A47896" w:rsidRPr="00C5463E" w:rsidRDefault="00A47896" w:rsidP="00875E6A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 w:cs="Menlo Regular"/>
          <w:kern w:val="0"/>
          <w:szCs w:val="22"/>
        </w:rPr>
        <w:t>http</w:t>
      </w:r>
      <w:r>
        <w:rPr>
          <w:rFonts w:ascii="Times New Roman" w:eastAsia="新宋体" w:hAnsi="Times New Roman" w:cs="Menlo Regular"/>
          <w:kern w:val="0"/>
          <w:szCs w:val="22"/>
        </w:rPr>
        <w:t>://192.168.1.135:8080/petInfo/</w:t>
      </w:r>
      <w:bookmarkStart w:id="36" w:name="OLE_LINK26"/>
      <w:r w:rsidRPr="008E22D2">
        <w:rPr>
          <w:rFonts w:ascii="Times New Roman" w:eastAsia="新宋体" w:hAnsi="Times New Roman" w:cs="Menlo Regular"/>
          <w:kern w:val="0"/>
          <w:szCs w:val="22"/>
        </w:rPr>
        <w:t>Medicine</w:t>
      </w:r>
      <w:r w:rsidRPr="00C5463E">
        <w:rPr>
          <w:rFonts w:ascii="Times New Roman" w:eastAsia="新宋体" w:hAnsi="Times New Roman" w:cs="Menlo Regular"/>
          <w:kern w:val="0"/>
          <w:szCs w:val="22"/>
        </w:rPr>
        <w:t>Servlet</w:t>
      </w:r>
      <w:bookmarkEnd w:id="36"/>
    </w:p>
    <w:bookmarkEnd w:id="32"/>
    <w:p w:rsidR="00A47896" w:rsidRPr="00C5463E" w:rsidRDefault="00A47896" w:rsidP="00875E6A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返回结果</w:t>
      </w:r>
    </w:p>
    <w:p w:rsidR="00A47896" w:rsidRPr="00710AA4" w:rsidRDefault="00A47896" w:rsidP="00710AA4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710AA4">
        <w:rPr>
          <w:color w:val="000000"/>
        </w:rPr>
        <w:t>{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"drugs": [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{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    "id": 8,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    "name": "</w:t>
      </w:r>
      <w:r w:rsidRPr="00710AA4">
        <w:rPr>
          <w:rFonts w:hint="eastAsia"/>
          <w:color w:val="000000"/>
        </w:rPr>
        <w:t>阿司匹林</w:t>
      </w:r>
      <w:r w:rsidRPr="00710AA4">
        <w:rPr>
          <w:color w:val="000000"/>
        </w:rPr>
        <w:t>"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},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{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    "id": 7,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    "name": "</w:t>
      </w:r>
      <w:r w:rsidRPr="00710AA4">
        <w:rPr>
          <w:rFonts w:hint="eastAsia"/>
          <w:color w:val="000000"/>
        </w:rPr>
        <w:t>阿司匹林</w:t>
      </w:r>
      <w:r w:rsidRPr="00710AA4">
        <w:rPr>
          <w:color w:val="000000"/>
        </w:rPr>
        <w:t>"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},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{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    "id": 6,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    "name": "</w:t>
      </w:r>
      <w:r w:rsidRPr="00710AA4">
        <w:rPr>
          <w:rFonts w:hint="eastAsia"/>
          <w:color w:val="000000"/>
        </w:rPr>
        <w:t>阿司匹林</w:t>
      </w:r>
      <w:r w:rsidRPr="00710AA4">
        <w:rPr>
          <w:color w:val="000000"/>
        </w:rPr>
        <w:t>"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},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{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    "id": 5,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    "name": "</w:t>
      </w:r>
      <w:r w:rsidRPr="00710AA4">
        <w:rPr>
          <w:rFonts w:hint="eastAsia"/>
          <w:color w:val="000000"/>
        </w:rPr>
        <w:t>阿司匹林</w:t>
      </w:r>
      <w:r w:rsidRPr="00710AA4">
        <w:rPr>
          <w:color w:val="000000"/>
        </w:rPr>
        <w:t>"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},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{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    "id": 4,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    "name": "</w:t>
      </w:r>
      <w:r w:rsidRPr="00710AA4">
        <w:rPr>
          <w:rFonts w:hint="eastAsia"/>
          <w:color w:val="000000"/>
        </w:rPr>
        <w:t>阿司匹林</w:t>
      </w:r>
      <w:r w:rsidRPr="00710AA4">
        <w:rPr>
          <w:color w:val="000000"/>
        </w:rPr>
        <w:t>"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    }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 xml:space="preserve">    ]</w:t>
      </w:r>
    </w:p>
    <w:p w:rsidR="00A47896" w:rsidRPr="00710AA4" w:rsidRDefault="00A47896" w:rsidP="00710AA4">
      <w:pPr>
        <w:pStyle w:val="HTMLPreformatted"/>
        <w:rPr>
          <w:color w:val="000000"/>
        </w:rPr>
      </w:pPr>
      <w:r w:rsidRPr="00710AA4">
        <w:rPr>
          <w:color w:val="000000"/>
        </w:rPr>
        <w:t>}</w:t>
      </w:r>
    </w:p>
    <w:p w:rsidR="00A47896" w:rsidRPr="00571098" w:rsidRDefault="00A47896" w:rsidP="00875E6A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返回字段说明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97"/>
        <w:gridCol w:w="3604"/>
        <w:gridCol w:w="2555"/>
      </w:tblGrid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返回值字段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字段类型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字段说明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Id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药品</w:t>
            </w:r>
            <w:r>
              <w:rPr>
                <w:rFonts w:ascii="Times New Roman" w:eastAsia="新宋体"/>
              </w:rPr>
              <w:t>id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Name</w:t>
            </w:r>
          </w:p>
        </w:tc>
        <w:tc>
          <w:tcPr>
            <w:tcW w:w="3604" w:type="dxa"/>
          </w:tcPr>
          <w:p w:rsidR="00A47896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药品名</w:t>
            </w:r>
          </w:p>
        </w:tc>
      </w:tr>
    </w:tbl>
    <w:p w:rsidR="00A47896" w:rsidRPr="00C5463E" w:rsidRDefault="00A47896" w:rsidP="00875E6A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其他</w:t>
      </w:r>
    </w:p>
    <w:p w:rsidR="00A47896" w:rsidRDefault="00A47896" w:rsidP="00875E6A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  <w:r w:rsidRPr="00C5463E">
        <w:rPr>
          <w:rFonts w:ascii="Times New Roman" w:eastAsia="新宋体" w:hint="eastAsia"/>
        </w:rPr>
        <w:t>无</w:t>
      </w: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C5463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</w:rPr>
      </w:pPr>
    </w:p>
    <w:p w:rsidR="00A47896" w:rsidRDefault="00A47896" w:rsidP="00710AA4">
      <w:pPr>
        <w:pStyle w:val="Heading2"/>
        <w:numPr>
          <w:ilvl w:val="0"/>
          <w:numId w:val="1"/>
        </w:numPr>
        <w:spacing w:line="360" w:lineRule="auto"/>
      </w:pPr>
      <w:bookmarkStart w:id="37" w:name="OLE_LINK30"/>
      <w:bookmarkStart w:id="38" w:name="OLE_LINK31"/>
      <w:bookmarkStart w:id="39" w:name="_Toc374622658"/>
      <w:r w:rsidRPr="00710AA4">
        <w:t>PhotoWallServle</w:t>
      </w:r>
      <w:bookmarkEnd w:id="37"/>
      <w:bookmarkEnd w:id="38"/>
      <w:r w:rsidRPr="00710AA4">
        <w:t>t</w:t>
      </w:r>
      <w:bookmarkEnd w:id="39"/>
    </w:p>
    <w:p w:rsidR="00A47896" w:rsidRPr="00C5463E" w:rsidRDefault="00A47896" w:rsidP="003D4279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Times New Roman" w:eastAsia="新宋体" w:hAnsi="Times New Roman"/>
        </w:rPr>
      </w:pPr>
      <w:bookmarkStart w:id="40" w:name="OLE_LINK35"/>
      <w:bookmarkStart w:id="41" w:name="OLE_LINK36"/>
      <w:bookmarkStart w:id="42" w:name="OLE_LINK37"/>
      <w:r w:rsidRPr="003D4279">
        <w:rPr>
          <w:rFonts w:ascii="Times New Roman" w:eastAsia="新宋体" w:hAnsi="Times New Roman" w:hint="eastAsia"/>
        </w:rPr>
        <w:t>照片墙数据接口</w:t>
      </w:r>
    </w:p>
    <w:p w:rsidR="00A47896" w:rsidRPr="00C5463E" w:rsidRDefault="00A47896" w:rsidP="003D4279">
      <w:pPr>
        <w:pStyle w:val="ListParagraph"/>
        <w:spacing w:line="360" w:lineRule="auto"/>
        <w:ind w:left="426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功能：</w:t>
      </w:r>
      <w:r>
        <w:rPr>
          <w:rFonts w:ascii="Times New Roman" w:eastAsia="新宋体" w:hint="eastAsia"/>
        </w:rPr>
        <w:t>照片墙显示照片</w:t>
      </w:r>
    </w:p>
    <w:p w:rsidR="00A47896" w:rsidRPr="008E22D2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 w:cs="Menlo Regular"/>
          <w:kern w:val="0"/>
          <w:szCs w:val="22"/>
        </w:rPr>
      </w:pPr>
      <w:r w:rsidRPr="00C5463E">
        <w:rPr>
          <w:rFonts w:ascii="Times New Roman" w:eastAsia="新宋体" w:hAnsi="Times New Roman"/>
        </w:rPr>
        <w:t>URL</w:t>
      </w:r>
      <w:r w:rsidRPr="00C5463E">
        <w:rPr>
          <w:rFonts w:ascii="Times New Roman" w:eastAsia="新宋体" w:hint="eastAsia"/>
        </w:rPr>
        <w:t>：</w:t>
      </w:r>
      <w:r w:rsidRPr="00C5463E">
        <w:rPr>
          <w:rFonts w:ascii="Times New Roman" w:eastAsia="新宋体" w:hAnsi="Times New Roman"/>
        </w:rPr>
        <w:t>/</w:t>
      </w:r>
      <w:r w:rsidRPr="008E22D2">
        <w:t xml:space="preserve"> </w:t>
      </w:r>
      <w:r w:rsidRPr="003D4279">
        <w:rPr>
          <w:rFonts w:ascii="Times New Roman" w:eastAsia="新宋体" w:hAnsi="Times New Roman"/>
        </w:rPr>
        <w:t>PhotoWallServlet</w:t>
      </w:r>
    </w:p>
    <w:p w:rsidR="00A47896" w:rsidRPr="00C5463E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返回格式：</w:t>
      </w:r>
      <w:r w:rsidRPr="00C5463E">
        <w:rPr>
          <w:rFonts w:ascii="Times New Roman" w:eastAsia="新宋体" w:hAnsi="Times New Roman"/>
        </w:rPr>
        <w:t>JSON</w:t>
      </w:r>
    </w:p>
    <w:p w:rsidR="00A47896" w:rsidRPr="00C5463E" w:rsidRDefault="00A47896" w:rsidP="003D4279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Times New Roman"/>
          <w:kern w:val="2"/>
          <w:sz w:val="24"/>
          <w:szCs w:val="24"/>
        </w:rPr>
        <w:t>HTTP</w:t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请求方式：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t>GET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br/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是否需要登陆：否</w:t>
      </w:r>
    </w:p>
    <w:p w:rsidR="00A47896" w:rsidRPr="00C5463E" w:rsidRDefault="00A47896" w:rsidP="003D4279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接口请求参数</w:t>
      </w:r>
    </w:p>
    <w:tbl>
      <w:tblPr>
        <w:tblW w:w="4725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2"/>
        <w:gridCol w:w="2130"/>
        <w:gridCol w:w="2130"/>
        <w:gridCol w:w="2126"/>
      </w:tblGrid>
      <w:tr w:rsidR="00A47896" w:rsidRPr="008E22D2" w:rsidTr="0097417E">
        <w:tc>
          <w:tcPr>
            <w:tcW w:w="1033" w:type="pct"/>
          </w:tcPr>
          <w:p w:rsidR="00A47896" w:rsidRPr="008E22D2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参数名称</w:t>
            </w:r>
          </w:p>
        </w:tc>
        <w:tc>
          <w:tcPr>
            <w:tcW w:w="1323" w:type="pct"/>
          </w:tcPr>
          <w:p w:rsidR="00A47896" w:rsidRPr="008E22D2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值的类型</w:t>
            </w:r>
          </w:p>
        </w:tc>
        <w:tc>
          <w:tcPr>
            <w:tcW w:w="1323" w:type="pct"/>
          </w:tcPr>
          <w:p w:rsidR="00A47896" w:rsidRPr="008E22D2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是否必填</w:t>
            </w:r>
          </w:p>
        </w:tc>
        <w:tc>
          <w:tcPr>
            <w:tcW w:w="1321" w:type="pct"/>
          </w:tcPr>
          <w:p w:rsidR="00A47896" w:rsidRPr="008E22D2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说明描述</w:t>
            </w:r>
          </w:p>
        </w:tc>
      </w:tr>
      <w:tr w:rsidR="00A47896" w:rsidRPr="008E22D2" w:rsidTr="0097417E">
        <w:tc>
          <w:tcPr>
            <w:tcW w:w="1033" w:type="pct"/>
          </w:tcPr>
          <w:p w:rsidR="00A47896" w:rsidRPr="003D4279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Count</w:t>
            </w:r>
          </w:p>
        </w:tc>
        <w:tc>
          <w:tcPr>
            <w:tcW w:w="1323" w:type="pct"/>
          </w:tcPr>
          <w:p w:rsidR="00A47896" w:rsidRPr="00C5463E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Pr="00C5463E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否</w:t>
            </w:r>
          </w:p>
        </w:tc>
        <w:tc>
          <w:tcPr>
            <w:tcW w:w="1321" w:type="pct"/>
          </w:tcPr>
          <w:p w:rsidR="00A47896" w:rsidRPr="003D4279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bookmarkStart w:id="43" w:name="OLE_LINK32"/>
            <w:bookmarkStart w:id="44" w:name="OLE_LINK33"/>
            <w:r w:rsidRPr="003D4279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获取个数</w:t>
            </w:r>
            <w:bookmarkEnd w:id="43"/>
            <w:bookmarkEnd w:id="44"/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(</w:t>
            </w:r>
            <w:r w:rsidRPr="003D4279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空为默认</w:t>
            </w:r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10</w:t>
            </w:r>
            <w:r w:rsidRPr="003D4279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个</w:t>
            </w:r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)</w:t>
            </w:r>
          </w:p>
        </w:tc>
      </w:tr>
      <w:tr w:rsidR="00A47896" w:rsidRPr="008E22D2" w:rsidTr="0097417E">
        <w:tc>
          <w:tcPr>
            <w:tcW w:w="1033" w:type="pct"/>
          </w:tcPr>
          <w:p w:rsidR="00A47896" w:rsidRPr="003D4279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Lastid</w:t>
            </w:r>
          </w:p>
        </w:tc>
        <w:tc>
          <w:tcPr>
            <w:tcW w:w="1323" w:type="pct"/>
          </w:tcPr>
          <w:p w:rsidR="00A47896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否</w:t>
            </w:r>
          </w:p>
        </w:tc>
        <w:tc>
          <w:tcPr>
            <w:tcW w:w="1321" w:type="pct"/>
          </w:tcPr>
          <w:p w:rsidR="00A47896" w:rsidRPr="003D4279" w:rsidRDefault="00A47896" w:rsidP="0097417E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3D4279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最后一个排名（空为前</w:t>
            </w:r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10</w:t>
            </w:r>
            <w:r w:rsidRPr="003D4279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个）</w:t>
            </w:r>
          </w:p>
        </w:tc>
      </w:tr>
    </w:tbl>
    <w:p w:rsidR="00A47896" w:rsidRPr="00C5463E" w:rsidRDefault="00A47896" w:rsidP="003D4279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Times New Roman" w:eastAsia="新宋体" w:hAnsi="Times New Roman"/>
          <w:color w:val="333333"/>
          <w:szCs w:val="21"/>
        </w:rPr>
      </w:pPr>
      <w:r w:rsidRPr="00C5463E">
        <w:rPr>
          <w:rFonts w:ascii="Times New Roman" w:eastAsia="新宋体" w:hint="eastAsia"/>
        </w:rPr>
        <w:t>注意事项</w:t>
      </w:r>
    </w:p>
    <w:p w:rsidR="00A47896" w:rsidRPr="00C5463E" w:rsidRDefault="00A47896" w:rsidP="003D4279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无</w:t>
      </w:r>
    </w:p>
    <w:p w:rsidR="00A47896" w:rsidRPr="00C5463E" w:rsidRDefault="00A47896" w:rsidP="003D4279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调用举例</w:t>
      </w:r>
    </w:p>
    <w:p w:rsidR="00A47896" w:rsidRPr="00C5463E" w:rsidRDefault="00A47896" w:rsidP="003D4279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 w:cs="Menlo Regular"/>
          <w:kern w:val="0"/>
          <w:szCs w:val="22"/>
        </w:rPr>
        <w:t>http</w:t>
      </w:r>
      <w:r>
        <w:rPr>
          <w:rFonts w:ascii="Times New Roman" w:eastAsia="新宋体" w:hAnsi="Times New Roman" w:cs="Menlo Regular"/>
          <w:kern w:val="0"/>
          <w:szCs w:val="22"/>
        </w:rPr>
        <w:t>://192.168.1.135:8080/petInfo/</w:t>
      </w:r>
      <w:r w:rsidRPr="003D4279">
        <w:rPr>
          <w:rFonts w:ascii="Times New Roman" w:eastAsia="新宋体" w:hAnsi="Times New Roman"/>
        </w:rPr>
        <w:t xml:space="preserve"> PhotoWallServlet</w:t>
      </w:r>
    </w:p>
    <w:bookmarkEnd w:id="40"/>
    <w:bookmarkEnd w:id="41"/>
    <w:bookmarkEnd w:id="42"/>
    <w:p w:rsidR="00A47896" w:rsidRPr="00C5463E" w:rsidRDefault="00A47896" w:rsidP="00E4123B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返回结果</w:t>
      </w:r>
    </w:p>
    <w:p w:rsidR="00A47896" w:rsidRPr="001955A9" w:rsidRDefault="00A47896" w:rsidP="001955A9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1955A9">
        <w:rPr>
          <w:color w:val="000000"/>
        </w:rPr>
        <w:t>{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"</w:t>
      </w:r>
      <w:r w:rsidRPr="00A07DEE">
        <w:rPr>
          <w:rFonts w:ascii="Times New Roman" w:eastAsia="新宋体" w:hAnsi="Times New Roman"/>
        </w:rPr>
        <w:t xml:space="preserve"> </w:t>
      </w:r>
      <w:r w:rsidRPr="001955A9">
        <w:rPr>
          <w:rFonts w:ascii="Times New Roman" w:eastAsia="新宋体" w:hAnsi="Times New Roman"/>
        </w:rPr>
        <w:t>Photowall</w:t>
      </w:r>
      <w:r w:rsidRPr="001955A9">
        <w:rPr>
          <w:color w:val="000000"/>
        </w:rPr>
        <w:t xml:space="preserve"> ": [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{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"imageId": 37,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"userId": 1,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"author": "</w:t>
      </w:r>
      <w:r w:rsidRPr="001955A9">
        <w:rPr>
          <w:rFonts w:hint="eastAsia"/>
          <w:color w:val="000000"/>
        </w:rPr>
        <w:t>会飞的鱼</w:t>
      </w:r>
      <w:r w:rsidRPr="001955A9">
        <w:rPr>
          <w:color w:val="000000"/>
        </w:rPr>
        <w:t>",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"path": "http://g.hiphotos.baidu.com/image/w%3D2048/sign=a59e9dc737d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F"/>
        </w:smartTagPr>
        <w:r w:rsidRPr="001955A9">
          <w:rPr>
            <w:color w:val="000000"/>
          </w:rPr>
          <w:t>12f</w:t>
        </w:r>
      </w:smartTag>
      <w:r w:rsidRPr="001955A9">
        <w:rPr>
          <w:color w:val="000000"/>
        </w:rPr>
        <w:t>2ece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1955A9">
          <w:rPr>
            <w:color w:val="000000"/>
          </w:rPr>
          <w:t>05a</w:t>
        </w:r>
      </w:smartTag>
      <w:r w:rsidRPr="001955A9">
        <w:rPr>
          <w:color w:val="000000"/>
        </w:rPr>
        <w:t>9607bfad462/d009b3de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1955A9">
          <w:rPr>
            <w:color w:val="000000"/>
          </w:rPr>
          <w:t>9c</w:t>
        </w:r>
      </w:smartTag>
      <w:r w:rsidRPr="001955A9">
        <w:rPr>
          <w:color w:val="000000"/>
        </w:rPr>
        <w:t>82d15812cda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1955A9">
          <w:rPr>
            <w:color w:val="000000"/>
          </w:rPr>
          <w:t>5a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r w:rsidRPr="001955A9">
          <w:rPr>
            <w:color w:val="000000"/>
          </w:rPr>
          <w:t>1810a</w:t>
        </w:r>
      </w:smartTag>
      <w:r w:rsidRPr="001955A9">
        <w:rPr>
          <w:color w:val="000000"/>
        </w:rPr>
        <w:t>19d8bc3e4257.jpg",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"pathMin": "http://g.hiphotos.baidu.com/image/w%3D2048/sign=a59e9dc737d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F"/>
        </w:smartTagPr>
        <w:r w:rsidRPr="001955A9">
          <w:rPr>
            <w:color w:val="000000"/>
          </w:rPr>
          <w:t>12f</w:t>
        </w:r>
      </w:smartTag>
      <w:r w:rsidRPr="001955A9">
        <w:rPr>
          <w:color w:val="000000"/>
        </w:rPr>
        <w:t>2ece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1955A9">
          <w:rPr>
            <w:color w:val="000000"/>
          </w:rPr>
          <w:t>05a</w:t>
        </w:r>
      </w:smartTag>
      <w:r w:rsidRPr="001955A9">
        <w:rPr>
          <w:color w:val="000000"/>
        </w:rPr>
        <w:t>9607bfad462/d009b3de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1955A9">
          <w:rPr>
            <w:color w:val="000000"/>
          </w:rPr>
          <w:t>9c</w:t>
        </w:r>
      </w:smartTag>
      <w:r w:rsidRPr="001955A9">
        <w:rPr>
          <w:color w:val="000000"/>
        </w:rPr>
        <w:t>82d15812cda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1955A9">
          <w:rPr>
            <w:color w:val="000000"/>
          </w:rPr>
          <w:t>5a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r w:rsidRPr="001955A9">
          <w:rPr>
            <w:color w:val="000000"/>
          </w:rPr>
          <w:t>1810a</w:t>
        </w:r>
      </w:smartTag>
      <w:r w:rsidRPr="001955A9">
        <w:rPr>
          <w:color w:val="000000"/>
        </w:rPr>
        <w:t>19d8bc3e4257.jpg",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"height": 320,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"width": 200,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"good": 654,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"bad": 12,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"photoDate": "</w:t>
      </w:r>
      <w:r w:rsidRPr="001955A9">
        <w:rPr>
          <w:rFonts w:hint="eastAsia"/>
          <w:color w:val="000000"/>
        </w:rPr>
        <w:t>十二月</w:t>
      </w:r>
      <w:r w:rsidRPr="001955A9">
        <w:rPr>
          <w:color w:val="000000"/>
        </w:rPr>
        <w:t xml:space="preserve"> 4, 2013",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"des": "</w:t>
      </w:r>
      <w:r w:rsidRPr="001955A9">
        <w:rPr>
          <w:rFonts w:hint="eastAsia"/>
          <w:color w:val="000000"/>
        </w:rPr>
        <w:t>多么二的哈士奇</w:t>
      </w:r>
      <w:r w:rsidRPr="001955A9">
        <w:rPr>
          <w:color w:val="000000"/>
        </w:rPr>
        <w:t>17",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"pageView": 1000,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"weekChampion": 1,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"monthChampion": 1,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"longitude": 123,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"latitude": 60,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"goodFlag": 1,</w:t>
      </w:r>
    </w:p>
    <w:p w:rsidR="00A47896" w:rsidRPr="001955A9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"badFlag": 0</w:t>
      </w:r>
    </w:p>
    <w:p w:rsidR="00A47896" w:rsidRDefault="00A47896" w:rsidP="001955A9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}</w:t>
      </w:r>
    </w:p>
    <w:p w:rsidR="00A47896" w:rsidRPr="001955A9" w:rsidRDefault="00A47896" w:rsidP="001955A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955A9">
        <w:rPr>
          <w:color w:val="000000"/>
        </w:rPr>
        <w:t>]</w:t>
      </w:r>
    </w:p>
    <w:p w:rsidR="00A47896" w:rsidRPr="001955A9" w:rsidRDefault="00A47896" w:rsidP="001955A9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1955A9">
        <w:rPr>
          <w:color w:val="000000"/>
        </w:rPr>
        <w:t>}</w:t>
      </w:r>
    </w:p>
    <w:p w:rsidR="00A47896" w:rsidRPr="00571098" w:rsidRDefault="00A47896" w:rsidP="00E4123B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返回字段说明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97"/>
        <w:gridCol w:w="3604"/>
        <w:gridCol w:w="2555"/>
      </w:tblGrid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返回值字段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字段类型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字段说明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1955A9">
              <w:rPr>
                <w:rFonts w:ascii="Times New Roman" w:eastAsia="新宋体" w:hAnsi="Times New Roman"/>
              </w:rPr>
              <w:t>Photowall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Map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int="eastAsia"/>
              </w:rPr>
              <w:t>照片墙数据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Path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用于全屏显示的图片地址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PathMin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用于首页显示的小号图片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Long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萌照长</w:t>
            </w:r>
            <w:r w:rsidRPr="00C5463E">
              <w:rPr>
                <w:rFonts w:ascii="Times New Roman" w:eastAsia="新宋体" w:hAnsi="Times New Roman"/>
              </w:rPr>
              <w:t>(</w:t>
            </w:r>
            <w:r w:rsidRPr="00C5463E">
              <w:rPr>
                <w:rFonts w:ascii="Times New Roman" w:eastAsia="新宋体" w:hint="eastAsia"/>
              </w:rPr>
              <w:t>原图</w:t>
            </w:r>
            <w:r w:rsidRPr="00C5463E">
              <w:rPr>
                <w:rFonts w:ascii="Times New Roman" w:eastAsia="新宋体" w:hAnsi="Times New Roman"/>
              </w:rPr>
              <w:t>)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Width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萌照宽</w:t>
            </w:r>
            <w:r w:rsidRPr="00C5463E">
              <w:rPr>
                <w:rFonts w:ascii="Times New Roman" w:eastAsia="新宋体" w:hAnsi="Times New Roman"/>
              </w:rPr>
              <w:t>(</w:t>
            </w:r>
            <w:r w:rsidRPr="00C5463E">
              <w:rPr>
                <w:rFonts w:ascii="Times New Roman" w:eastAsia="新宋体" w:hint="eastAsia"/>
              </w:rPr>
              <w:t>原图</w:t>
            </w:r>
            <w:r w:rsidRPr="00C5463E">
              <w:rPr>
                <w:rFonts w:ascii="Times New Roman" w:eastAsia="新宋体" w:hAnsi="Times New Roman"/>
              </w:rPr>
              <w:t>)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Author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作者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Des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描述信息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Good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点赞数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Bad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鄙视数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PageView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浏览数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PhotoDate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Date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图片创建日期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ImageId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萌照</w:t>
            </w:r>
            <w:r w:rsidRPr="00C5463E">
              <w:rPr>
                <w:rFonts w:ascii="Times New Roman" w:eastAsia="新宋体" w:hAnsi="Times New Roman"/>
              </w:rPr>
              <w:t>id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weekChampion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周冠军标识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monthChampion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月冠军标志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Longitude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Double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经度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Latitude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Double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纬度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goodFlag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点赞标记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BadFlag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点鄙视标记</w:t>
            </w:r>
          </w:p>
        </w:tc>
      </w:tr>
      <w:tr w:rsidR="00A47896" w:rsidRPr="00C5463E" w:rsidTr="0097417E">
        <w:tc>
          <w:tcPr>
            <w:tcW w:w="1997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UserId</w:t>
            </w:r>
          </w:p>
        </w:tc>
        <w:tc>
          <w:tcPr>
            <w:tcW w:w="3604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97417E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作者</w:t>
            </w:r>
            <w:r w:rsidRPr="00C5463E">
              <w:rPr>
                <w:rFonts w:ascii="Times New Roman" w:eastAsia="新宋体" w:hAnsi="Times New Roman"/>
              </w:rPr>
              <w:t>id</w:t>
            </w:r>
          </w:p>
        </w:tc>
      </w:tr>
    </w:tbl>
    <w:p w:rsidR="00A47896" w:rsidRPr="00C5463E" w:rsidRDefault="00A47896" w:rsidP="001955A9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其他</w:t>
      </w: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  <w:r w:rsidRPr="00C5463E">
        <w:rPr>
          <w:rFonts w:ascii="Times New Roman" w:eastAsia="新宋体" w:hint="eastAsia"/>
        </w:rPr>
        <w:t>无</w:t>
      </w: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1955A9">
      <w:pPr>
        <w:pStyle w:val="Heading2"/>
        <w:numPr>
          <w:ilvl w:val="0"/>
          <w:numId w:val="1"/>
        </w:numPr>
        <w:spacing w:line="360" w:lineRule="auto"/>
      </w:pPr>
      <w:bookmarkStart w:id="45" w:name="_Toc374622659"/>
      <w:r>
        <w:t>EveryServle</w:t>
      </w:r>
      <w:r w:rsidRPr="00710AA4">
        <w:t>t</w:t>
      </w:r>
      <w:bookmarkEnd w:id="45"/>
    </w:p>
    <w:p w:rsidR="00A47896" w:rsidRPr="00C5463E" w:rsidRDefault="00A47896" w:rsidP="00A07DEE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A07DEE">
        <w:rPr>
          <w:rFonts w:ascii="Times New Roman" w:eastAsia="新宋体" w:hAnsi="Times New Roman" w:hint="eastAsia"/>
        </w:rPr>
        <w:t>每日一泡，更多按钮的接口数据</w:t>
      </w:r>
    </w:p>
    <w:p w:rsidR="00A47896" w:rsidRPr="00C5463E" w:rsidRDefault="00A47896" w:rsidP="00A07DEE">
      <w:pPr>
        <w:pStyle w:val="ListParagraph"/>
        <w:spacing w:line="360" w:lineRule="auto"/>
        <w:ind w:left="426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功能：</w:t>
      </w:r>
      <w:r>
        <w:rPr>
          <w:rFonts w:ascii="Times New Roman" w:eastAsia="新宋体" w:hint="eastAsia"/>
        </w:rPr>
        <w:t>显示更多照片</w:t>
      </w:r>
    </w:p>
    <w:p w:rsidR="00A47896" w:rsidRPr="008E22D2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 w:cs="Menlo Regular"/>
          <w:kern w:val="0"/>
          <w:szCs w:val="22"/>
        </w:rPr>
      </w:pPr>
      <w:r w:rsidRPr="00C5463E">
        <w:rPr>
          <w:rFonts w:ascii="Times New Roman" w:eastAsia="新宋体" w:hAnsi="Times New Roman"/>
        </w:rPr>
        <w:t>URL</w:t>
      </w:r>
      <w:r w:rsidRPr="00C5463E">
        <w:rPr>
          <w:rFonts w:ascii="Times New Roman" w:eastAsia="新宋体" w:hint="eastAsia"/>
        </w:rPr>
        <w:t>：</w:t>
      </w:r>
      <w:r w:rsidRPr="00C5463E">
        <w:rPr>
          <w:rFonts w:ascii="Times New Roman" w:eastAsia="新宋体" w:hAnsi="Times New Roman"/>
        </w:rPr>
        <w:t>/</w:t>
      </w:r>
      <w:r w:rsidRPr="008E22D2">
        <w:t xml:space="preserve"> </w:t>
      </w:r>
      <w:r w:rsidRPr="00A07DEE">
        <w:rPr>
          <w:rFonts w:ascii="Times New Roman" w:eastAsia="新宋体" w:hAnsi="Times New Roman"/>
        </w:rPr>
        <w:t>EveryServlet</w:t>
      </w:r>
    </w:p>
    <w:p w:rsidR="00A47896" w:rsidRPr="00C5463E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返回格式：</w:t>
      </w:r>
      <w:r w:rsidRPr="00C5463E">
        <w:rPr>
          <w:rFonts w:ascii="Times New Roman" w:eastAsia="新宋体" w:hAnsi="Times New Roman"/>
        </w:rPr>
        <w:t>JSON</w:t>
      </w:r>
    </w:p>
    <w:p w:rsidR="00A47896" w:rsidRPr="00C5463E" w:rsidRDefault="00A47896" w:rsidP="00A07DE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Times New Roman"/>
          <w:kern w:val="2"/>
          <w:sz w:val="24"/>
          <w:szCs w:val="24"/>
        </w:rPr>
        <w:t>HTTP</w:t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请求方式：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t>GET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br/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是否需要登陆：否</w:t>
      </w:r>
    </w:p>
    <w:p w:rsidR="00A47896" w:rsidRPr="00C5463E" w:rsidRDefault="00A47896" w:rsidP="00A07DEE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接口请求参数</w:t>
      </w:r>
    </w:p>
    <w:tbl>
      <w:tblPr>
        <w:tblW w:w="4725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2"/>
        <w:gridCol w:w="2130"/>
        <w:gridCol w:w="2130"/>
        <w:gridCol w:w="2126"/>
      </w:tblGrid>
      <w:tr w:rsidR="00A47896" w:rsidRPr="008E22D2" w:rsidTr="007642F5">
        <w:tc>
          <w:tcPr>
            <w:tcW w:w="1033" w:type="pct"/>
          </w:tcPr>
          <w:p w:rsidR="00A47896" w:rsidRPr="008E22D2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参数名称</w:t>
            </w:r>
          </w:p>
        </w:tc>
        <w:tc>
          <w:tcPr>
            <w:tcW w:w="1323" w:type="pct"/>
          </w:tcPr>
          <w:p w:rsidR="00A47896" w:rsidRPr="008E22D2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值的类型</w:t>
            </w:r>
          </w:p>
        </w:tc>
        <w:tc>
          <w:tcPr>
            <w:tcW w:w="1323" w:type="pct"/>
          </w:tcPr>
          <w:p w:rsidR="00A47896" w:rsidRPr="008E22D2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是否必填</w:t>
            </w:r>
          </w:p>
        </w:tc>
        <w:tc>
          <w:tcPr>
            <w:tcW w:w="1321" w:type="pct"/>
          </w:tcPr>
          <w:p w:rsidR="00A47896" w:rsidRPr="008E22D2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说明描述</w:t>
            </w:r>
          </w:p>
        </w:tc>
      </w:tr>
      <w:tr w:rsidR="00A47896" w:rsidRPr="008E22D2" w:rsidTr="007642F5">
        <w:tc>
          <w:tcPr>
            <w:tcW w:w="1033" w:type="pct"/>
          </w:tcPr>
          <w:p w:rsidR="00A47896" w:rsidRPr="003D4279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Count</w:t>
            </w:r>
          </w:p>
        </w:tc>
        <w:tc>
          <w:tcPr>
            <w:tcW w:w="1323" w:type="pct"/>
          </w:tcPr>
          <w:p w:rsidR="00A47896" w:rsidRPr="00C5463E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Pr="00C5463E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否</w:t>
            </w:r>
          </w:p>
        </w:tc>
        <w:tc>
          <w:tcPr>
            <w:tcW w:w="1321" w:type="pct"/>
          </w:tcPr>
          <w:p w:rsidR="00A47896" w:rsidRPr="003D4279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3D4279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获取个数</w:t>
            </w:r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(</w:t>
            </w:r>
            <w:r w:rsidRPr="003D4279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空为默认</w:t>
            </w:r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10</w:t>
            </w:r>
            <w:r w:rsidRPr="003D4279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个</w:t>
            </w:r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)</w:t>
            </w:r>
          </w:p>
        </w:tc>
      </w:tr>
      <w:tr w:rsidR="00A47896" w:rsidRPr="008E22D2" w:rsidTr="007642F5">
        <w:tc>
          <w:tcPr>
            <w:tcW w:w="1033" w:type="pct"/>
          </w:tcPr>
          <w:p w:rsidR="00A47896" w:rsidRPr="003D4279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Lastid</w:t>
            </w:r>
          </w:p>
        </w:tc>
        <w:tc>
          <w:tcPr>
            <w:tcW w:w="1323" w:type="pct"/>
          </w:tcPr>
          <w:p w:rsidR="00A47896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否</w:t>
            </w:r>
          </w:p>
        </w:tc>
        <w:tc>
          <w:tcPr>
            <w:tcW w:w="1321" w:type="pct"/>
          </w:tcPr>
          <w:p w:rsidR="00A47896" w:rsidRPr="003D4279" w:rsidRDefault="00A47896" w:rsidP="007642F5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3D4279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最后一个排名（空为前</w:t>
            </w:r>
            <w:r w:rsidRPr="003D4279">
              <w:rPr>
                <w:rFonts w:ascii="Times New Roman" w:eastAsia="新宋体" w:hAnsi="Cambria"/>
                <w:kern w:val="2"/>
                <w:sz w:val="24"/>
                <w:szCs w:val="24"/>
              </w:rPr>
              <w:t>10</w:t>
            </w:r>
            <w:r w:rsidRPr="003D4279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个）</w:t>
            </w:r>
          </w:p>
        </w:tc>
      </w:tr>
    </w:tbl>
    <w:p w:rsidR="00A47896" w:rsidRPr="00C5463E" w:rsidRDefault="00A47896" w:rsidP="00A07DEE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ascii="Times New Roman" w:eastAsia="新宋体" w:hAnsi="Times New Roman"/>
          <w:color w:val="333333"/>
          <w:szCs w:val="21"/>
        </w:rPr>
      </w:pPr>
      <w:r w:rsidRPr="00C5463E">
        <w:rPr>
          <w:rFonts w:ascii="Times New Roman" w:eastAsia="新宋体" w:hint="eastAsia"/>
        </w:rPr>
        <w:t>注意事项</w:t>
      </w:r>
    </w:p>
    <w:p w:rsidR="00A47896" w:rsidRPr="00C5463E" w:rsidRDefault="00A47896" w:rsidP="00A07DEE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无</w:t>
      </w:r>
    </w:p>
    <w:p w:rsidR="00A47896" w:rsidRPr="00C5463E" w:rsidRDefault="00A47896" w:rsidP="00A07DEE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调用举例</w:t>
      </w:r>
    </w:p>
    <w:p w:rsidR="00A47896" w:rsidRPr="00C5463E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 w:cs="Menlo Regular"/>
          <w:kern w:val="0"/>
          <w:szCs w:val="22"/>
        </w:rPr>
        <w:t>http</w:t>
      </w:r>
      <w:r>
        <w:rPr>
          <w:rFonts w:ascii="Times New Roman" w:eastAsia="新宋体" w:hAnsi="Times New Roman" w:cs="Menlo Regular"/>
          <w:kern w:val="0"/>
          <w:szCs w:val="22"/>
        </w:rPr>
        <w:t>://192.168.1.135:8080/petInfo/</w:t>
      </w:r>
      <w:r w:rsidRPr="003D4279">
        <w:rPr>
          <w:rFonts w:ascii="Times New Roman" w:eastAsia="新宋体" w:hAnsi="Times New Roman"/>
        </w:rPr>
        <w:t xml:space="preserve"> </w:t>
      </w:r>
      <w:r w:rsidRPr="00A07DEE">
        <w:rPr>
          <w:rFonts w:ascii="Times New Roman" w:eastAsia="新宋体" w:hAnsi="Times New Roman"/>
        </w:rPr>
        <w:t>EveryServlet</w:t>
      </w:r>
    </w:p>
    <w:p w:rsidR="00A47896" w:rsidRPr="00C5463E" w:rsidRDefault="00A47896" w:rsidP="00A07DEE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返回结果</w:t>
      </w:r>
    </w:p>
    <w:p w:rsidR="00A47896" w:rsidRPr="001955A9" w:rsidRDefault="00A47896" w:rsidP="00A07DEE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1955A9">
        <w:rPr>
          <w:color w:val="000000"/>
        </w:rPr>
        <w:t>{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"</w:t>
      </w:r>
      <w:r w:rsidRPr="00A07DEE">
        <w:rPr>
          <w:rFonts w:ascii="Times New Roman" w:eastAsia="新宋体" w:hAnsi="Times New Roman"/>
        </w:rPr>
        <w:t xml:space="preserve"> </w:t>
      </w:r>
      <w:r w:rsidRPr="001955A9">
        <w:rPr>
          <w:rFonts w:ascii="Times New Roman" w:eastAsia="新宋体" w:hAnsi="Times New Roman"/>
        </w:rPr>
        <w:t>Photowall</w:t>
      </w:r>
      <w:r w:rsidRPr="001955A9">
        <w:rPr>
          <w:color w:val="000000"/>
        </w:rPr>
        <w:t xml:space="preserve"> ": [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{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"imageId": 37,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"userId": 1,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"author": "</w:t>
      </w:r>
      <w:r w:rsidRPr="001955A9">
        <w:rPr>
          <w:rFonts w:hint="eastAsia"/>
          <w:color w:val="000000"/>
        </w:rPr>
        <w:t>会飞的鱼</w:t>
      </w:r>
      <w:r w:rsidRPr="001955A9">
        <w:rPr>
          <w:color w:val="000000"/>
        </w:rPr>
        <w:t>",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"path": "http://g.hiphotos.baidu.com/image/w%3D2048/sign=a59e9dc737d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F"/>
        </w:smartTagPr>
        <w:r w:rsidRPr="001955A9">
          <w:rPr>
            <w:color w:val="000000"/>
          </w:rPr>
          <w:t>12f</w:t>
        </w:r>
      </w:smartTag>
      <w:r w:rsidRPr="001955A9">
        <w:rPr>
          <w:color w:val="000000"/>
        </w:rPr>
        <w:t>2ece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1955A9">
          <w:rPr>
            <w:color w:val="000000"/>
          </w:rPr>
          <w:t>05a</w:t>
        </w:r>
      </w:smartTag>
      <w:r w:rsidRPr="001955A9">
        <w:rPr>
          <w:color w:val="000000"/>
        </w:rPr>
        <w:t>9607bfad462/d009b3de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1955A9">
          <w:rPr>
            <w:color w:val="000000"/>
          </w:rPr>
          <w:t>9c</w:t>
        </w:r>
      </w:smartTag>
      <w:r w:rsidRPr="001955A9">
        <w:rPr>
          <w:color w:val="000000"/>
        </w:rPr>
        <w:t>82d15812cda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1955A9">
          <w:rPr>
            <w:color w:val="000000"/>
          </w:rPr>
          <w:t>5a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r w:rsidRPr="001955A9">
          <w:rPr>
            <w:color w:val="000000"/>
          </w:rPr>
          <w:t>1810a</w:t>
        </w:r>
      </w:smartTag>
      <w:r w:rsidRPr="001955A9">
        <w:rPr>
          <w:color w:val="000000"/>
        </w:rPr>
        <w:t>19d8bc3e4257.jpg",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"pathMin": "http://g.hiphotos.baidu.com/image/w%3D2048/sign=a59e9dc737d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F"/>
        </w:smartTagPr>
        <w:r w:rsidRPr="001955A9">
          <w:rPr>
            <w:color w:val="000000"/>
          </w:rPr>
          <w:t>12f</w:t>
        </w:r>
      </w:smartTag>
      <w:r w:rsidRPr="001955A9">
        <w:rPr>
          <w:color w:val="000000"/>
        </w:rPr>
        <w:t>2ece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1955A9">
          <w:rPr>
            <w:color w:val="000000"/>
          </w:rPr>
          <w:t>05a</w:t>
        </w:r>
      </w:smartTag>
      <w:r w:rsidRPr="001955A9">
        <w:rPr>
          <w:color w:val="000000"/>
        </w:rPr>
        <w:t>9607bfad462/d009b3de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C"/>
        </w:smartTagPr>
        <w:r w:rsidRPr="001955A9">
          <w:rPr>
            <w:color w:val="000000"/>
          </w:rPr>
          <w:t>9c</w:t>
        </w:r>
      </w:smartTag>
      <w:r w:rsidRPr="001955A9">
        <w:rPr>
          <w:color w:val="000000"/>
        </w:rPr>
        <w:t>82d15812cda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1955A9">
          <w:rPr>
            <w:color w:val="000000"/>
          </w:rPr>
          <w:t>5a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810"/>
            <w:attr w:name="UnitName" w:val="a"/>
          </w:smartTagPr>
        </w:smartTag>
        <w:r w:rsidRPr="001955A9">
          <w:rPr>
            <w:color w:val="000000"/>
          </w:rPr>
          <w:t>1810a</w:t>
        </w:r>
      </w:smartTag>
      <w:r w:rsidRPr="001955A9">
        <w:rPr>
          <w:color w:val="000000"/>
        </w:rPr>
        <w:t>19d8bc3e4257.jpg",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"height": 320,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"width": 200,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"good": 654,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"bad": 12,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"photoDate": "</w:t>
      </w:r>
      <w:r w:rsidRPr="001955A9">
        <w:rPr>
          <w:rFonts w:hint="eastAsia"/>
          <w:color w:val="000000"/>
        </w:rPr>
        <w:t>十二月</w:t>
      </w:r>
      <w:r w:rsidRPr="001955A9">
        <w:rPr>
          <w:color w:val="000000"/>
        </w:rPr>
        <w:t xml:space="preserve"> 4, 2013",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"des": "</w:t>
      </w:r>
      <w:r w:rsidRPr="001955A9">
        <w:rPr>
          <w:rFonts w:hint="eastAsia"/>
          <w:color w:val="000000"/>
        </w:rPr>
        <w:t>多么二的哈士奇</w:t>
      </w:r>
      <w:r w:rsidRPr="001955A9">
        <w:rPr>
          <w:color w:val="000000"/>
        </w:rPr>
        <w:t>17",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"pageView": 1000,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"weekChampion": 1,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"monthChampion": 1,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"longitude": 123,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"latitude": 60,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"goodFlag": 1,</w:t>
      </w:r>
    </w:p>
    <w:p w:rsidR="00A47896" w:rsidRPr="001955A9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    "badFlag": 0</w:t>
      </w:r>
    </w:p>
    <w:p w:rsidR="00A47896" w:rsidRDefault="00A47896" w:rsidP="00A07DEE">
      <w:pPr>
        <w:pStyle w:val="HTMLPreformatted"/>
        <w:rPr>
          <w:color w:val="000000"/>
        </w:rPr>
      </w:pPr>
      <w:r w:rsidRPr="001955A9">
        <w:rPr>
          <w:color w:val="000000"/>
        </w:rPr>
        <w:t xml:space="preserve">        }</w:t>
      </w:r>
    </w:p>
    <w:p w:rsidR="00A47896" w:rsidRPr="001955A9" w:rsidRDefault="00A47896" w:rsidP="00A07DEE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1955A9">
        <w:rPr>
          <w:color w:val="000000"/>
        </w:rPr>
        <w:t>]</w:t>
      </w:r>
    </w:p>
    <w:p w:rsidR="00A47896" w:rsidRPr="001955A9" w:rsidRDefault="00A47896" w:rsidP="00A07DEE">
      <w:pPr>
        <w:pStyle w:val="HTMLPreformatted"/>
        <w:rPr>
          <w:color w:val="000000"/>
        </w:rPr>
      </w:pPr>
      <w:r>
        <w:rPr>
          <w:color w:val="000000"/>
        </w:rPr>
        <w:tab/>
      </w:r>
      <w:r w:rsidRPr="001955A9">
        <w:rPr>
          <w:color w:val="000000"/>
        </w:rPr>
        <w:t>}</w:t>
      </w:r>
    </w:p>
    <w:p w:rsidR="00A47896" w:rsidRPr="00571098" w:rsidRDefault="00A47896" w:rsidP="00A07DEE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返回字段说明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97"/>
        <w:gridCol w:w="3604"/>
        <w:gridCol w:w="2555"/>
      </w:tblGrid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返回值字段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字段类型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字段说明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1955A9">
              <w:rPr>
                <w:rFonts w:ascii="Times New Roman" w:eastAsia="新宋体" w:hAnsi="Times New Roman"/>
              </w:rPr>
              <w:t>Photowall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Map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>
              <w:rPr>
                <w:rFonts w:ascii="Times New Roman" w:eastAsia="新宋体" w:hint="eastAsia"/>
              </w:rPr>
              <w:t>照片墙数据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Path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用于全屏显示的图片地址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PathMin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用于首页显示的小号图片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Long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萌照长</w:t>
            </w:r>
            <w:r w:rsidRPr="00C5463E">
              <w:rPr>
                <w:rFonts w:ascii="Times New Roman" w:eastAsia="新宋体" w:hAnsi="Times New Roman"/>
              </w:rPr>
              <w:t>(</w:t>
            </w:r>
            <w:r w:rsidRPr="00C5463E">
              <w:rPr>
                <w:rFonts w:ascii="Times New Roman" w:eastAsia="新宋体" w:hint="eastAsia"/>
              </w:rPr>
              <w:t>原图</w:t>
            </w:r>
            <w:r w:rsidRPr="00C5463E">
              <w:rPr>
                <w:rFonts w:ascii="Times New Roman" w:eastAsia="新宋体" w:hAnsi="Times New Roman"/>
              </w:rPr>
              <w:t>)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Width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萌照宽</w:t>
            </w:r>
            <w:r w:rsidRPr="00C5463E">
              <w:rPr>
                <w:rFonts w:ascii="Times New Roman" w:eastAsia="新宋体" w:hAnsi="Times New Roman"/>
              </w:rPr>
              <w:t>(</w:t>
            </w:r>
            <w:r w:rsidRPr="00C5463E">
              <w:rPr>
                <w:rFonts w:ascii="Times New Roman" w:eastAsia="新宋体" w:hint="eastAsia"/>
              </w:rPr>
              <w:t>原图</w:t>
            </w:r>
            <w:r w:rsidRPr="00C5463E">
              <w:rPr>
                <w:rFonts w:ascii="Times New Roman" w:eastAsia="新宋体" w:hAnsi="Times New Roman"/>
              </w:rPr>
              <w:t>)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Author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作者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Des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String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描述信息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Good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点赞数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Bad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鄙视数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PageView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浏览数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PhotoDate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Date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图片创建日期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ImageId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萌照</w:t>
            </w:r>
            <w:r w:rsidRPr="00C5463E">
              <w:rPr>
                <w:rFonts w:ascii="Times New Roman" w:eastAsia="新宋体" w:hAnsi="Times New Roman"/>
              </w:rPr>
              <w:t>id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weekChampion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周冠军标识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monthChampion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月冠军标志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Longitude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Double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经度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Latitude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Double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纬度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goodFlag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点赞标记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BadFlag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点鄙视标记</w:t>
            </w:r>
          </w:p>
        </w:tc>
      </w:tr>
      <w:tr w:rsidR="00A47896" w:rsidRPr="00C5463E" w:rsidTr="007642F5">
        <w:tc>
          <w:tcPr>
            <w:tcW w:w="1997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UserId</w:t>
            </w:r>
          </w:p>
        </w:tc>
        <w:tc>
          <w:tcPr>
            <w:tcW w:w="3604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Ansi="Times New Roman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7642F5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作者</w:t>
            </w:r>
            <w:r w:rsidRPr="00C5463E">
              <w:rPr>
                <w:rFonts w:ascii="Times New Roman" w:eastAsia="新宋体" w:hAnsi="Times New Roman"/>
              </w:rPr>
              <w:t>id</w:t>
            </w:r>
          </w:p>
        </w:tc>
      </w:tr>
    </w:tbl>
    <w:p w:rsidR="00A47896" w:rsidRPr="00C5463E" w:rsidRDefault="00A47896" w:rsidP="00A07DEE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其他</w:t>
      </w: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  <w:r w:rsidRPr="00C5463E">
        <w:rPr>
          <w:rFonts w:ascii="Times New Roman" w:eastAsia="新宋体" w:hint="eastAsia"/>
        </w:rPr>
        <w:t>无</w:t>
      </w: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A07DEE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Pr="00710AA4" w:rsidRDefault="00A47896" w:rsidP="002424C6">
      <w:pPr>
        <w:pStyle w:val="Heading2"/>
        <w:numPr>
          <w:ilvl w:val="0"/>
          <w:numId w:val="1"/>
        </w:numPr>
        <w:spacing w:line="360" w:lineRule="auto"/>
      </w:pPr>
      <w:bookmarkStart w:id="46" w:name="_Toc374622660"/>
      <w:bookmarkStart w:id="47" w:name="OLE_LINK43"/>
      <w:r w:rsidRPr="00710AA4">
        <w:t>Medicine</w:t>
      </w:r>
      <w:r>
        <w:t>Detail</w:t>
      </w:r>
      <w:r w:rsidRPr="00710AA4">
        <w:t>Servlet</w:t>
      </w:r>
      <w:bookmarkEnd w:id="46"/>
    </w:p>
    <w:bookmarkEnd w:id="47"/>
    <w:p w:rsidR="00A47896" w:rsidRPr="00C5463E" w:rsidRDefault="00A47896" w:rsidP="002424C6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 w:hint="eastAsia"/>
        </w:rPr>
        <w:t>药品详细</w:t>
      </w:r>
    </w:p>
    <w:p w:rsidR="00A47896" w:rsidRPr="00C5463E" w:rsidRDefault="00A47896" w:rsidP="002424C6">
      <w:pPr>
        <w:pStyle w:val="ListParagraph"/>
        <w:spacing w:line="360" w:lineRule="auto"/>
        <w:ind w:left="426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功能：</w:t>
      </w:r>
      <w:r>
        <w:rPr>
          <w:rFonts w:ascii="Times New Roman" w:eastAsia="新宋体" w:hint="eastAsia"/>
        </w:rPr>
        <w:t>查看药品的详细信息</w:t>
      </w:r>
    </w:p>
    <w:p w:rsidR="00A47896" w:rsidRPr="008E22D2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 w:cs="Menlo Regular"/>
          <w:kern w:val="0"/>
          <w:szCs w:val="22"/>
        </w:rPr>
      </w:pPr>
      <w:r w:rsidRPr="00C5463E">
        <w:rPr>
          <w:rFonts w:ascii="Times New Roman" w:eastAsia="新宋体" w:hAnsi="Times New Roman"/>
        </w:rPr>
        <w:t>URL</w:t>
      </w:r>
      <w:r w:rsidRPr="00C5463E">
        <w:rPr>
          <w:rFonts w:ascii="Times New Roman" w:eastAsia="新宋体" w:hint="eastAsia"/>
        </w:rPr>
        <w:t>：</w:t>
      </w:r>
      <w:r w:rsidRPr="00C5463E">
        <w:rPr>
          <w:rFonts w:ascii="Times New Roman" w:eastAsia="新宋体" w:hAnsi="Times New Roman"/>
        </w:rPr>
        <w:t>/</w:t>
      </w:r>
      <w:r w:rsidRPr="008E22D2">
        <w:t xml:space="preserve"> </w:t>
      </w:r>
      <w:bookmarkStart w:id="48" w:name="OLE_LINK38"/>
      <w:bookmarkStart w:id="49" w:name="OLE_LINK39"/>
      <w:bookmarkStart w:id="50" w:name="OLE_LINK42"/>
      <w:r w:rsidRPr="008E22D2">
        <w:rPr>
          <w:rFonts w:ascii="Times New Roman" w:eastAsia="新宋体" w:hAnsi="Times New Roman" w:cs="Menlo Regular"/>
          <w:kern w:val="0"/>
          <w:szCs w:val="22"/>
        </w:rPr>
        <w:t>Medicine</w:t>
      </w:r>
      <w:r w:rsidRPr="002424C6">
        <w:rPr>
          <w:rFonts w:ascii="Times New Roman" w:eastAsia="新宋体" w:hAnsi="Times New Roman" w:cs="Menlo Regular"/>
          <w:kern w:val="0"/>
          <w:szCs w:val="22"/>
        </w:rPr>
        <w:t>Detail</w:t>
      </w:r>
      <w:r w:rsidRPr="008E22D2">
        <w:rPr>
          <w:rFonts w:ascii="Times New Roman" w:eastAsia="新宋体" w:hAnsi="Times New Roman" w:cs="Menlo Regular"/>
          <w:kern w:val="0"/>
          <w:szCs w:val="22"/>
        </w:rPr>
        <w:t>Servlet</w:t>
      </w:r>
      <w:bookmarkEnd w:id="48"/>
      <w:bookmarkEnd w:id="49"/>
      <w:bookmarkEnd w:id="50"/>
    </w:p>
    <w:p w:rsidR="00A47896" w:rsidRPr="00C5463E" w:rsidRDefault="00A47896" w:rsidP="002424C6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返回格式：</w:t>
      </w:r>
      <w:r w:rsidRPr="00C5463E">
        <w:rPr>
          <w:rFonts w:ascii="Times New Roman" w:eastAsia="新宋体" w:hAnsi="Times New Roman"/>
        </w:rPr>
        <w:t>JSON</w:t>
      </w:r>
    </w:p>
    <w:p w:rsidR="00A47896" w:rsidRPr="00C5463E" w:rsidRDefault="00A47896" w:rsidP="002424C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Times New Roman"/>
          <w:kern w:val="2"/>
          <w:sz w:val="24"/>
          <w:szCs w:val="24"/>
        </w:rPr>
        <w:t>HTTP</w:t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请求方式：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t>GET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br/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是否需要登陆：否</w:t>
      </w:r>
    </w:p>
    <w:p w:rsidR="00A47896" w:rsidRPr="00C5463E" w:rsidRDefault="00A47896" w:rsidP="002424C6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接口请求参数</w:t>
      </w:r>
    </w:p>
    <w:tbl>
      <w:tblPr>
        <w:tblW w:w="4725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2"/>
        <w:gridCol w:w="2130"/>
        <w:gridCol w:w="2130"/>
        <w:gridCol w:w="2126"/>
      </w:tblGrid>
      <w:tr w:rsidR="00A47896" w:rsidRPr="008E22D2" w:rsidTr="006625E3">
        <w:tc>
          <w:tcPr>
            <w:tcW w:w="103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参数名称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值的类型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是否必填</w:t>
            </w:r>
          </w:p>
        </w:tc>
        <w:tc>
          <w:tcPr>
            <w:tcW w:w="1321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说明描述</w:t>
            </w:r>
          </w:p>
        </w:tc>
      </w:tr>
      <w:tr w:rsidR="00A47896" w:rsidRPr="008E22D2" w:rsidTr="006625E3">
        <w:tc>
          <w:tcPr>
            <w:tcW w:w="103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bookmarkStart w:id="51" w:name="OLE_LINK40"/>
            <w:bookmarkStart w:id="52" w:name="OLE_LINK41"/>
            <w:r w:rsidRPr="002424C6">
              <w:rPr>
                <w:rFonts w:ascii="Times New Roman" w:eastAsia="新宋体" w:hAnsi="Times New Roman" w:cs="Menlo Regular"/>
                <w:sz w:val="24"/>
                <w:szCs w:val="22"/>
              </w:rPr>
              <w:t>Medicine_id</w:t>
            </w:r>
            <w:bookmarkEnd w:id="51"/>
            <w:bookmarkEnd w:id="52"/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1321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药品</w:t>
            </w: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id</w:t>
            </w:r>
          </w:p>
        </w:tc>
      </w:tr>
    </w:tbl>
    <w:p w:rsidR="00A47896" w:rsidRPr="00C5463E" w:rsidRDefault="00A47896" w:rsidP="002424C6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="Times New Roman" w:eastAsia="新宋体" w:hAnsi="Times New Roman"/>
          <w:color w:val="333333"/>
          <w:szCs w:val="21"/>
        </w:rPr>
      </w:pPr>
      <w:r w:rsidRPr="00C5463E">
        <w:rPr>
          <w:rFonts w:ascii="Times New Roman" w:eastAsia="新宋体" w:hint="eastAsia"/>
        </w:rPr>
        <w:t>注意事项</w:t>
      </w:r>
    </w:p>
    <w:p w:rsidR="00A47896" w:rsidRPr="00C5463E" w:rsidRDefault="00A47896" w:rsidP="002424C6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无</w:t>
      </w:r>
    </w:p>
    <w:p w:rsidR="00A47896" w:rsidRPr="00C5463E" w:rsidRDefault="00A47896" w:rsidP="002424C6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调用举例</w:t>
      </w:r>
    </w:p>
    <w:p w:rsidR="00A47896" w:rsidRPr="00C5463E" w:rsidRDefault="00A47896" w:rsidP="002424C6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 w:cs="Menlo Regular"/>
          <w:kern w:val="0"/>
          <w:szCs w:val="22"/>
        </w:rPr>
        <w:t>http</w:t>
      </w:r>
      <w:r>
        <w:rPr>
          <w:rFonts w:ascii="Times New Roman" w:eastAsia="新宋体" w:hAnsi="Times New Roman" w:cs="Menlo Regular"/>
          <w:kern w:val="0"/>
          <w:szCs w:val="22"/>
        </w:rPr>
        <w:t>://192.168.1.135:8080/petInfo/</w:t>
      </w:r>
      <w:r w:rsidRPr="002424C6">
        <w:rPr>
          <w:rFonts w:ascii="Times New Roman" w:eastAsia="新宋体" w:hAnsi="Times New Roman" w:cs="Menlo Regular"/>
          <w:kern w:val="0"/>
          <w:szCs w:val="22"/>
        </w:rPr>
        <w:t xml:space="preserve"> </w:t>
      </w:r>
      <w:r w:rsidRPr="008E22D2">
        <w:rPr>
          <w:rFonts w:ascii="Times New Roman" w:eastAsia="新宋体" w:hAnsi="Times New Roman" w:cs="Menlo Regular"/>
          <w:kern w:val="0"/>
          <w:szCs w:val="22"/>
        </w:rPr>
        <w:t>Medicine</w:t>
      </w:r>
      <w:r w:rsidRPr="002424C6">
        <w:rPr>
          <w:rFonts w:ascii="Times New Roman" w:eastAsia="新宋体" w:hAnsi="Times New Roman" w:cs="Menlo Regular"/>
          <w:kern w:val="0"/>
          <w:szCs w:val="22"/>
        </w:rPr>
        <w:t>Detail</w:t>
      </w:r>
      <w:r w:rsidRPr="008E22D2">
        <w:rPr>
          <w:rFonts w:ascii="Times New Roman" w:eastAsia="新宋体" w:hAnsi="Times New Roman" w:cs="Menlo Regular"/>
          <w:kern w:val="0"/>
          <w:szCs w:val="22"/>
        </w:rPr>
        <w:t>Servlet</w:t>
      </w:r>
    </w:p>
    <w:p w:rsidR="00A47896" w:rsidRPr="00C5463E" w:rsidRDefault="00A47896" w:rsidP="002424C6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返回结果</w:t>
      </w:r>
    </w:p>
    <w:p w:rsidR="00A47896" w:rsidRDefault="00A47896" w:rsidP="0098652D">
      <w:r>
        <w:t>{</w:t>
      </w:r>
    </w:p>
    <w:p w:rsidR="00A47896" w:rsidRDefault="00A47896" w:rsidP="0098652D">
      <w:r>
        <w:t xml:space="preserve">    "drug": {</w:t>
      </w:r>
    </w:p>
    <w:p w:rsidR="00A47896" w:rsidRDefault="00A47896" w:rsidP="0098652D">
      <w:r>
        <w:t xml:space="preserve">        "id": 2,</w:t>
      </w:r>
    </w:p>
    <w:p w:rsidR="00A47896" w:rsidRDefault="00A47896" w:rsidP="0098652D">
      <w:r>
        <w:t xml:space="preserve">        "name": "</w:t>
      </w:r>
      <w:r>
        <w:rPr>
          <w:rFonts w:hint="eastAsia"/>
        </w:rPr>
        <w:t>阿司匹林</w:t>
      </w:r>
      <w:r>
        <w:t>",</w:t>
      </w:r>
    </w:p>
    <w:p w:rsidR="00A47896" w:rsidRDefault="00A47896" w:rsidP="0098652D">
      <w:r>
        <w:t xml:space="preserve">        "pic": "http://ww1.sinaimg.cn/large/53e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>
          <w:t>0c</w:t>
        </w:r>
      </w:smartTag>
      <w:r>
        <w:t>4edjw1dy3qf6n17xj.jpg",</w:t>
      </w:r>
    </w:p>
    <w:p w:rsidR="00A47896" w:rsidRDefault="00A47896" w:rsidP="0098652D">
      <w:r>
        <w:t xml:space="preserve">        "picMin": "http://ww1.sinaimg.cn/large/53e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>
          <w:t>0c</w:t>
        </w:r>
      </w:smartTag>
      <w:r>
        <w:t>4edjw1dy3qf6n17xj.jpg",</w:t>
      </w:r>
    </w:p>
    <w:p w:rsidR="00A47896" w:rsidRDefault="00A47896" w:rsidP="0098652D">
      <w:r>
        <w:t xml:space="preserve">        "country": "</w:t>
      </w:r>
      <w:r>
        <w:rPr>
          <w:rFonts w:hint="eastAsia"/>
        </w:rPr>
        <w:t>中国</w:t>
      </w:r>
      <w:r>
        <w:t>",</w:t>
      </w:r>
    </w:p>
    <w:p w:rsidR="00A47896" w:rsidRDefault="00A47896" w:rsidP="0098652D">
      <w:r>
        <w:t xml:space="preserve">        "chemicalName": "</w:t>
      </w:r>
      <w:r>
        <w:rPr>
          <w:rFonts w:hint="eastAsia"/>
        </w:rPr>
        <w:t>不知道</w:t>
      </w:r>
      <w:r>
        <w:t>",</w:t>
      </w:r>
    </w:p>
    <w:p w:rsidR="00A47896" w:rsidRDefault="00A47896" w:rsidP="0098652D">
      <w:r>
        <w:t xml:space="preserve">        "base": "</w:t>
      </w:r>
      <w:r>
        <w:rPr>
          <w:rFonts w:hint="eastAsia"/>
        </w:rPr>
        <w:t>阿斯和匹林</w:t>
      </w:r>
      <w:r>
        <w:t>",</w:t>
      </w:r>
    </w:p>
    <w:p w:rsidR="00A47896" w:rsidRDefault="00A47896" w:rsidP="0098652D">
      <w:r>
        <w:t xml:space="preserve">        "scope": "</w:t>
      </w:r>
      <w:r>
        <w:rPr>
          <w:rFonts w:hint="eastAsia"/>
        </w:rPr>
        <w:t>生物</w:t>
      </w:r>
      <w:r>
        <w:t>",</w:t>
      </w:r>
    </w:p>
    <w:p w:rsidR="00A47896" w:rsidRDefault="00A47896" w:rsidP="0098652D">
      <w:r>
        <w:t xml:space="preserve">        "des": "</w:t>
      </w:r>
      <w:r>
        <w:rPr>
          <w:rFonts w:hint="eastAsia"/>
        </w:rPr>
        <w:t>吃</w:t>
      </w:r>
      <w:r>
        <w:t>",</w:t>
      </w:r>
    </w:p>
    <w:p w:rsidR="00A47896" w:rsidRDefault="00A47896" w:rsidP="0098652D">
      <w:r>
        <w:t xml:space="preserve">        "price": 3.1415926,</w:t>
      </w:r>
    </w:p>
    <w:p w:rsidR="00A47896" w:rsidRDefault="00A47896" w:rsidP="0098652D">
      <w:r>
        <w:t xml:space="preserve">        "standard": "</w:t>
      </w:r>
      <w:r>
        <w:rPr>
          <w:rFonts w:hint="eastAsia"/>
        </w:rPr>
        <w:t>无规格</w:t>
      </w:r>
      <w:r>
        <w:t>",</w:t>
      </w:r>
    </w:p>
    <w:p w:rsidR="00A47896" w:rsidRDefault="00A47896" w:rsidP="0098652D">
      <w:r>
        <w:t xml:space="preserve">        "category": "1",</w:t>
      </w:r>
    </w:p>
    <w:p w:rsidR="00A47896" w:rsidRDefault="00A47896" w:rsidP="0098652D">
      <w:r>
        <w:t xml:space="preserve">        "dosage": "</w:t>
      </w:r>
      <w:r>
        <w:rPr>
          <w:rFonts w:hint="eastAsia"/>
        </w:rPr>
        <w:t>随便吃</w:t>
      </w:r>
      <w:r>
        <w:t>",</w:t>
      </w:r>
    </w:p>
    <w:p w:rsidR="00A47896" w:rsidRDefault="00A47896" w:rsidP="0098652D">
      <w:r>
        <w:t xml:space="preserve">        "marker": "</w:t>
      </w:r>
      <w:r>
        <w:rPr>
          <w:rFonts w:hint="eastAsia"/>
        </w:rPr>
        <w:t>国药</w:t>
      </w:r>
      <w:r>
        <w:t>2013",</w:t>
      </w:r>
    </w:p>
    <w:p w:rsidR="00A47896" w:rsidRDefault="00A47896" w:rsidP="0098652D">
      <w:r>
        <w:t xml:space="preserve">        "notice": "</w:t>
      </w:r>
      <w:r>
        <w:rPr>
          <w:rFonts w:hint="eastAsia"/>
        </w:rPr>
        <w:t>没病别吃</w:t>
      </w:r>
      <w:r>
        <w:t>",</w:t>
      </w:r>
    </w:p>
    <w:p w:rsidR="00A47896" w:rsidRDefault="00A47896" w:rsidP="0098652D">
      <w:r>
        <w:t xml:space="preserve">        "address": "</w:t>
      </w:r>
      <w:r>
        <w:rPr>
          <w:rFonts w:hint="eastAsia"/>
        </w:rPr>
        <w:t>腾翼制药</w:t>
      </w:r>
      <w:r>
        <w:t>",</w:t>
      </w:r>
    </w:p>
    <w:p w:rsidR="00A47896" w:rsidRDefault="00A47896" w:rsidP="0098652D">
      <w:r>
        <w:t xml:space="preserve">        "shopId": 1</w:t>
      </w:r>
    </w:p>
    <w:p w:rsidR="00A47896" w:rsidRDefault="00A47896" w:rsidP="0098652D">
      <w:r>
        <w:t xml:space="preserve">    }</w:t>
      </w:r>
    </w:p>
    <w:p w:rsidR="00A47896" w:rsidRDefault="00A47896" w:rsidP="0098652D">
      <w:r>
        <w:t>}</w:t>
      </w:r>
    </w:p>
    <w:p w:rsidR="00A47896" w:rsidRPr="00571098" w:rsidRDefault="00A47896" w:rsidP="0098652D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返回字段说明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97"/>
        <w:gridCol w:w="3604"/>
        <w:gridCol w:w="2555"/>
      </w:tblGrid>
      <w:tr w:rsidR="00A47896" w:rsidRPr="00C5463E" w:rsidTr="006625E3">
        <w:tc>
          <w:tcPr>
            <w:tcW w:w="1997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返回值字段</w:t>
            </w:r>
          </w:p>
        </w:tc>
        <w:tc>
          <w:tcPr>
            <w:tcW w:w="3604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字段类型</w:t>
            </w:r>
          </w:p>
        </w:tc>
        <w:tc>
          <w:tcPr>
            <w:tcW w:w="2555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字段说明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Id</w:t>
            </w:r>
          </w:p>
        </w:tc>
        <w:tc>
          <w:tcPr>
            <w:tcW w:w="3604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药品</w:t>
            </w:r>
            <w:r>
              <w:rPr>
                <w:rFonts w:ascii="Times New Roman" w:eastAsia="新宋体"/>
              </w:rPr>
              <w:t>id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Name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药品名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Pic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图片地址（原图）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picMin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图片地址（小图）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Country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原产国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 w:rsidRPr="00D07968">
              <w:rPr>
                <w:rFonts w:ascii="Times New Roman" w:eastAsia="新宋体"/>
              </w:rPr>
              <w:t>chemicalName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化学名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Pr="00D07968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Base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主要成分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Scope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适用范围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Des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使用说明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Price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Double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价格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Standard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规格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Category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Int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药品类别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Dosage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剂型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Marker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批号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Notice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注意事项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Address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厂商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shopId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Int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商家</w:t>
            </w:r>
            <w:r>
              <w:rPr>
                <w:rFonts w:ascii="Times New Roman" w:eastAsia="新宋体"/>
              </w:rPr>
              <w:t>id</w:t>
            </w:r>
          </w:p>
        </w:tc>
      </w:tr>
    </w:tbl>
    <w:p w:rsidR="00A47896" w:rsidRPr="00C5463E" w:rsidRDefault="00A47896" w:rsidP="00D07968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其他</w:t>
      </w:r>
    </w:p>
    <w:p w:rsidR="00A47896" w:rsidRDefault="00A47896" w:rsidP="00D07968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  <w:r w:rsidRPr="00C5463E">
        <w:rPr>
          <w:rFonts w:ascii="Times New Roman" w:eastAsia="新宋体" w:hint="eastAsia"/>
        </w:rPr>
        <w:t>无</w:t>
      </w:r>
    </w:p>
    <w:p w:rsidR="00A47896" w:rsidRDefault="00A47896" w:rsidP="00D07968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D07968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D07968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D07968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D07968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Pr="00710AA4" w:rsidRDefault="00A47896" w:rsidP="00D07968">
      <w:pPr>
        <w:pStyle w:val="Heading2"/>
        <w:numPr>
          <w:ilvl w:val="0"/>
          <w:numId w:val="1"/>
        </w:numPr>
        <w:spacing w:line="360" w:lineRule="auto"/>
      </w:pPr>
      <w:bookmarkStart w:id="53" w:name="_Toc374622661"/>
      <w:r w:rsidRPr="00343F0A">
        <w:t>DiseaseServlet</w:t>
      </w:r>
      <w:bookmarkEnd w:id="53"/>
    </w:p>
    <w:p w:rsidR="00A47896" w:rsidRPr="00C5463E" w:rsidRDefault="00A47896" w:rsidP="00343F0A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 w:hint="eastAsia"/>
        </w:rPr>
        <w:t>常见病列表</w:t>
      </w:r>
    </w:p>
    <w:p w:rsidR="00A47896" w:rsidRPr="00C5463E" w:rsidRDefault="00A47896" w:rsidP="00343F0A">
      <w:pPr>
        <w:pStyle w:val="ListParagraph"/>
        <w:spacing w:line="360" w:lineRule="auto"/>
        <w:ind w:left="426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功能：</w:t>
      </w:r>
      <w:r>
        <w:rPr>
          <w:rFonts w:ascii="Times New Roman" w:eastAsia="新宋体" w:hint="eastAsia"/>
        </w:rPr>
        <w:t>查看所有常见病列表</w:t>
      </w:r>
    </w:p>
    <w:p w:rsidR="00A47896" w:rsidRPr="00343F0A" w:rsidRDefault="00A47896" w:rsidP="00343F0A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 w:cs="Menlo Regular"/>
          <w:kern w:val="0"/>
          <w:szCs w:val="22"/>
        </w:rPr>
      </w:pPr>
      <w:r w:rsidRPr="00C5463E">
        <w:rPr>
          <w:rFonts w:ascii="Times New Roman" w:eastAsia="新宋体" w:hAnsi="Times New Roman"/>
        </w:rPr>
        <w:t>URL</w:t>
      </w:r>
      <w:r w:rsidRPr="00C5463E">
        <w:rPr>
          <w:rFonts w:ascii="Times New Roman" w:eastAsia="新宋体" w:hint="eastAsia"/>
        </w:rPr>
        <w:t>：</w:t>
      </w:r>
      <w:r w:rsidRPr="00C5463E">
        <w:rPr>
          <w:rFonts w:ascii="Times New Roman" w:eastAsia="新宋体" w:hAnsi="Times New Roman"/>
        </w:rPr>
        <w:t>/</w:t>
      </w:r>
      <w:r w:rsidRPr="008E22D2">
        <w:t xml:space="preserve"> </w:t>
      </w:r>
      <w:r w:rsidRPr="00343F0A">
        <w:rPr>
          <w:rFonts w:ascii="Times New Roman" w:eastAsia="新宋体" w:hAnsi="Times New Roman" w:cs="Menlo Regular"/>
          <w:kern w:val="0"/>
          <w:szCs w:val="22"/>
        </w:rPr>
        <w:t>DiseaseServlet</w:t>
      </w:r>
    </w:p>
    <w:p w:rsidR="00A47896" w:rsidRPr="00C5463E" w:rsidRDefault="00A47896" w:rsidP="00343F0A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返回格式：</w:t>
      </w:r>
      <w:r w:rsidRPr="00C5463E">
        <w:rPr>
          <w:rFonts w:ascii="Times New Roman" w:eastAsia="新宋体" w:hAnsi="Times New Roman"/>
        </w:rPr>
        <w:t>JSON</w:t>
      </w:r>
    </w:p>
    <w:p w:rsidR="00A47896" w:rsidRPr="00C5463E" w:rsidRDefault="00A47896" w:rsidP="00343F0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Times New Roman"/>
          <w:kern w:val="2"/>
          <w:sz w:val="24"/>
          <w:szCs w:val="24"/>
        </w:rPr>
        <w:t>HTTP</w:t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请求方式：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t>GET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br/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是否需要登陆：否</w:t>
      </w:r>
    </w:p>
    <w:p w:rsidR="00A47896" w:rsidRPr="00C5463E" w:rsidRDefault="00A47896" w:rsidP="00343F0A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接口请求参数</w:t>
      </w:r>
    </w:p>
    <w:tbl>
      <w:tblPr>
        <w:tblW w:w="4725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2"/>
        <w:gridCol w:w="2130"/>
        <w:gridCol w:w="2130"/>
        <w:gridCol w:w="2126"/>
      </w:tblGrid>
      <w:tr w:rsidR="00A47896" w:rsidRPr="008E22D2" w:rsidTr="006625E3">
        <w:tc>
          <w:tcPr>
            <w:tcW w:w="103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参数名称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值的类型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是否必填</w:t>
            </w:r>
          </w:p>
        </w:tc>
        <w:tc>
          <w:tcPr>
            <w:tcW w:w="1321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说明描述</w:t>
            </w:r>
          </w:p>
        </w:tc>
      </w:tr>
      <w:tr w:rsidR="00A47896" w:rsidRPr="008E22D2" w:rsidTr="006625E3">
        <w:tc>
          <w:tcPr>
            <w:tcW w:w="103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Category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1321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类别</w:t>
            </w:r>
          </w:p>
        </w:tc>
      </w:tr>
      <w:tr w:rsidR="00A47896" w:rsidRPr="008E22D2" w:rsidTr="006625E3">
        <w:tc>
          <w:tcPr>
            <w:tcW w:w="103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Count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否</w:t>
            </w:r>
          </w:p>
        </w:tc>
        <w:tc>
          <w:tcPr>
            <w:tcW w:w="1321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获取个数</w:t>
            </w: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(</w:t>
            </w: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空为默认</w:t>
            </w: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10</w:t>
            </w: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个</w:t>
            </w: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)</w:t>
            </w:r>
          </w:p>
        </w:tc>
      </w:tr>
      <w:tr w:rsidR="00A47896" w:rsidRPr="008E22D2" w:rsidTr="006625E3">
        <w:tc>
          <w:tcPr>
            <w:tcW w:w="103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Lastid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否</w:t>
            </w:r>
          </w:p>
        </w:tc>
        <w:tc>
          <w:tcPr>
            <w:tcW w:w="1321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最后一个排名（空为前</w:t>
            </w:r>
            <w:r w:rsidRPr="008E22D2">
              <w:rPr>
                <w:rFonts w:ascii="Times New Roman" w:eastAsia="新宋体" w:hAnsi="Cambria"/>
                <w:kern w:val="2"/>
                <w:sz w:val="24"/>
                <w:szCs w:val="24"/>
              </w:rPr>
              <w:t>10</w:t>
            </w:r>
            <w:r w:rsidRPr="008E22D2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个）</w:t>
            </w:r>
          </w:p>
        </w:tc>
      </w:tr>
    </w:tbl>
    <w:p w:rsidR="00A47896" w:rsidRPr="00C5463E" w:rsidRDefault="00A47896" w:rsidP="00343F0A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="Times New Roman" w:eastAsia="新宋体" w:hAnsi="Times New Roman"/>
          <w:color w:val="333333"/>
          <w:szCs w:val="21"/>
        </w:rPr>
      </w:pPr>
      <w:r w:rsidRPr="00C5463E">
        <w:rPr>
          <w:rFonts w:ascii="Times New Roman" w:eastAsia="新宋体" w:hint="eastAsia"/>
        </w:rPr>
        <w:t>注意事项</w:t>
      </w:r>
    </w:p>
    <w:p w:rsidR="00A47896" w:rsidRPr="00C5463E" w:rsidRDefault="00A47896" w:rsidP="00343F0A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无</w:t>
      </w:r>
    </w:p>
    <w:p w:rsidR="00A47896" w:rsidRPr="00C5463E" w:rsidRDefault="00A47896" w:rsidP="00343F0A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调用举例</w:t>
      </w:r>
    </w:p>
    <w:p w:rsidR="00A47896" w:rsidRPr="00343F0A" w:rsidRDefault="00A47896" w:rsidP="00343F0A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 w:cs="Menlo Regular"/>
          <w:kern w:val="0"/>
          <w:szCs w:val="22"/>
        </w:rPr>
      </w:pPr>
      <w:r w:rsidRPr="00C5463E">
        <w:rPr>
          <w:rFonts w:ascii="Times New Roman" w:eastAsia="新宋体" w:hAnsi="Times New Roman" w:cs="Menlo Regular"/>
          <w:kern w:val="0"/>
          <w:szCs w:val="22"/>
        </w:rPr>
        <w:t>http</w:t>
      </w:r>
      <w:r>
        <w:rPr>
          <w:rFonts w:ascii="Times New Roman" w:eastAsia="新宋体" w:hAnsi="Times New Roman" w:cs="Menlo Regular"/>
          <w:kern w:val="0"/>
          <w:szCs w:val="22"/>
        </w:rPr>
        <w:t>://192.168.1.135:8080/petInfo/</w:t>
      </w:r>
      <w:r w:rsidRPr="00343F0A">
        <w:t xml:space="preserve"> </w:t>
      </w:r>
      <w:r w:rsidRPr="00343F0A">
        <w:rPr>
          <w:rFonts w:ascii="Times New Roman" w:eastAsia="新宋体" w:hAnsi="Times New Roman" w:cs="Menlo Regular"/>
          <w:kern w:val="0"/>
          <w:szCs w:val="22"/>
        </w:rPr>
        <w:t>DiseaseServlet</w:t>
      </w:r>
    </w:p>
    <w:p w:rsidR="00A47896" w:rsidRPr="00C5463E" w:rsidRDefault="00A47896" w:rsidP="006625E3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返回结果</w:t>
      </w:r>
    </w:p>
    <w:p w:rsidR="00A47896" w:rsidRDefault="00A47896" w:rsidP="006625E3">
      <w:r>
        <w:t>{</w:t>
      </w:r>
    </w:p>
    <w:p w:rsidR="00A47896" w:rsidRDefault="00A47896" w:rsidP="006625E3">
      <w:r>
        <w:t xml:space="preserve">    "diseases": [</w:t>
      </w:r>
    </w:p>
    <w:p w:rsidR="00A47896" w:rsidRDefault="00A47896" w:rsidP="006625E3">
      <w:r>
        <w:t xml:space="preserve">        {</w:t>
      </w:r>
    </w:p>
    <w:p w:rsidR="00A47896" w:rsidRDefault="00A47896" w:rsidP="006625E3">
      <w:r>
        <w:t xml:space="preserve">            "id": 15,</w:t>
      </w:r>
    </w:p>
    <w:p w:rsidR="00A47896" w:rsidRDefault="00A47896" w:rsidP="006625E3">
      <w:r>
        <w:t xml:space="preserve">            "name": "</w:t>
      </w:r>
      <w:r>
        <w:rPr>
          <w:rFonts w:hint="eastAsia"/>
        </w:rPr>
        <w:t>名字</w:t>
      </w:r>
      <w:r>
        <w:t>"</w:t>
      </w:r>
    </w:p>
    <w:p w:rsidR="00A47896" w:rsidRDefault="00A47896" w:rsidP="006625E3">
      <w:r>
        <w:t xml:space="preserve">        },</w:t>
      </w:r>
    </w:p>
    <w:p w:rsidR="00A47896" w:rsidRDefault="00A47896" w:rsidP="006625E3">
      <w:r>
        <w:t xml:space="preserve">        {</w:t>
      </w:r>
    </w:p>
    <w:p w:rsidR="00A47896" w:rsidRDefault="00A47896" w:rsidP="006625E3">
      <w:r>
        <w:t xml:space="preserve">            "id": 14,</w:t>
      </w:r>
    </w:p>
    <w:p w:rsidR="00A47896" w:rsidRDefault="00A47896" w:rsidP="006625E3">
      <w:r>
        <w:t xml:space="preserve">            "name": "</w:t>
      </w:r>
      <w:r>
        <w:rPr>
          <w:rFonts w:hint="eastAsia"/>
        </w:rPr>
        <w:t>名字</w:t>
      </w:r>
      <w:r>
        <w:t>"</w:t>
      </w:r>
    </w:p>
    <w:p w:rsidR="00A47896" w:rsidRDefault="00A47896" w:rsidP="006625E3">
      <w:r>
        <w:t xml:space="preserve">        },</w:t>
      </w:r>
    </w:p>
    <w:p w:rsidR="00A47896" w:rsidRDefault="00A47896" w:rsidP="006625E3">
      <w:r>
        <w:t xml:space="preserve">        {</w:t>
      </w:r>
    </w:p>
    <w:p w:rsidR="00A47896" w:rsidRDefault="00A47896" w:rsidP="006625E3">
      <w:r>
        <w:t xml:space="preserve">            "id": 13,</w:t>
      </w:r>
    </w:p>
    <w:p w:rsidR="00A47896" w:rsidRDefault="00A47896" w:rsidP="006625E3">
      <w:r>
        <w:t xml:space="preserve">            "name": "</w:t>
      </w:r>
      <w:r>
        <w:rPr>
          <w:rFonts w:hint="eastAsia"/>
        </w:rPr>
        <w:t>名字</w:t>
      </w:r>
      <w:r>
        <w:t>"</w:t>
      </w:r>
    </w:p>
    <w:p w:rsidR="00A47896" w:rsidRDefault="00A47896" w:rsidP="006625E3">
      <w:r>
        <w:t xml:space="preserve">        },</w:t>
      </w:r>
    </w:p>
    <w:p w:rsidR="00A47896" w:rsidRDefault="00A47896" w:rsidP="006625E3">
      <w:r>
        <w:t xml:space="preserve">        {</w:t>
      </w:r>
    </w:p>
    <w:p w:rsidR="00A47896" w:rsidRDefault="00A47896" w:rsidP="006625E3">
      <w:r>
        <w:t xml:space="preserve">            "id": 12,</w:t>
      </w:r>
    </w:p>
    <w:p w:rsidR="00A47896" w:rsidRDefault="00A47896" w:rsidP="006625E3">
      <w:r>
        <w:t xml:space="preserve">            "name": "</w:t>
      </w:r>
      <w:r>
        <w:rPr>
          <w:rFonts w:hint="eastAsia"/>
        </w:rPr>
        <w:t>名字</w:t>
      </w:r>
      <w:r>
        <w:t>"</w:t>
      </w:r>
    </w:p>
    <w:p w:rsidR="00A47896" w:rsidRDefault="00A47896" w:rsidP="006625E3">
      <w:r>
        <w:t xml:space="preserve">        },</w:t>
      </w:r>
    </w:p>
    <w:p w:rsidR="00A47896" w:rsidRDefault="00A47896" w:rsidP="006625E3">
      <w:r>
        <w:t xml:space="preserve">        {</w:t>
      </w:r>
    </w:p>
    <w:p w:rsidR="00A47896" w:rsidRDefault="00A47896" w:rsidP="006625E3">
      <w:r>
        <w:t xml:space="preserve">            "id": 11,</w:t>
      </w:r>
    </w:p>
    <w:p w:rsidR="00A47896" w:rsidRDefault="00A47896" w:rsidP="006625E3">
      <w:r>
        <w:t xml:space="preserve">            "name": "</w:t>
      </w:r>
      <w:r>
        <w:rPr>
          <w:rFonts w:hint="eastAsia"/>
        </w:rPr>
        <w:t>名字</w:t>
      </w:r>
      <w:r>
        <w:t>"</w:t>
      </w:r>
    </w:p>
    <w:p w:rsidR="00A47896" w:rsidRDefault="00A47896" w:rsidP="006625E3">
      <w:r>
        <w:t xml:space="preserve">        }</w:t>
      </w:r>
    </w:p>
    <w:p w:rsidR="00A47896" w:rsidRDefault="00A47896" w:rsidP="006625E3">
      <w:r>
        <w:t xml:space="preserve">    ]</w:t>
      </w:r>
    </w:p>
    <w:p w:rsidR="00A47896" w:rsidRDefault="00A47896" w:rsidP="006625E3">
      <w:r>
        <w:t>}</w:t>
      </w:r>
    </w:p>
    <w:p w:rsidR="00A47896" w:rsidRPr="00571098" w:rsidRDefault="00A47896" w:rsidP="006625E3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返回字段说明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97"/>
        <w:gridCol w:w="3604"/>
        <w:gridCol w:w="2555"/>
      </w:tblGrid>
      <w:tr w:rsidR="00A47896" w:rsidRPr="00C5463E" w:rsidTr="006625E3">
        <w:tc>
          <w:tcPr>
            <w:tcW w:w="1997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返回值字段</w:t>
            </w:r>
          </w:p>
        </w:tc>
        <w:tc>
          <w:tcPr>
            <w:tcW w:w="3604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字段类型</w:t>
            </w:r>
          </w:p>
        </w:tc>
        <w:tc>
          <w:tcPr>
            <w:tcW w:w="2555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字段说明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Id</w:t>
            </w:r>
          </w:p>
        </w:tc>
        <w:tc>
          <w:tcPr>
            <w:tcW w:w="3604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常见病</w:t>
            </w:r>
            <w:r>
              <w:rPr>
                <w:rFonts w:ascii="Times New Roman" w:eastAsia="新宋体"/>
              </w:rPr>
              <w:t>id</w:t>
            </w:r>
          </w:p>
        </w:tc>
      </w:tr>
      <w:tr w:rsidR="00A47896" w:rsidRPr="00C5463E" w:rsidTr="006625E3">
        <w:tc>
          <w:tcPr>
            <w:tcW w:w="1997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Name</w:t>
            </w:r>
          </w:p>
        </w:tc>
        <w:tc>
          <w:tcPr>
            <w:tcW w:w="3604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6625E3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常见病名称</w:t>
            </w:r>
          </w:p>
        </w:tc>
      </w:tr>
    </w:tbl>
    <w:p w:rsidR="00A47896" w:rsidRPr="00C5463E" w:rsidRDefault="00A47896" w:rsidP="006625E3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其他</w:t>
      </w: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  <w:r w:rsidRPr="00C5463E">
        <w:rPr>
          <w:rFonts w:ascii="Times New Roman" w:eastAsia="新宋体" w:hint="eastAsia"/>
        </w:rPr>
        <w:t>无</w:t>
      </w: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</w:p>
    <w:p w:rsidR="00A47896" w:rsidRPr="00710AA4" w:rsidRDefault="00A47896" w:rsidP="006625E3">
      <w:pPr>
        <w:pStyle w:val="Heading2"/>
        <w:numPr>
          <w:ilvl w:val="0"/>
          <w:numId w:val="1"/>
        </w:numPr>
        <w:spacing w:line="360" w:lineRule="auto"/>
      </w:pPr>
      <w:bookmarkStart w:id="54" w:name="_Toc374622662"/>
      <w:r w:rsidRPr="00343F0A">
        <w:t>Disease</w:t>
      </w:r>
      <w:r>
        <w:t>Detail</w:t>
      </w:r>
      <w:r w:rsidRPr="00343F0A">
        <w:t>Servlet</w:t>
      </w:r>
      <w:bookmarkEnd w:id="54"/>
    </w:p>
    <w:p w:rsidR="00A47896" w:rsidRPr="00C5463E" w:rsidRDefault="00A47896" w:rsidP="006625E3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ascii="Times New Roman" w:eastAsia="新宋体" w:hAnsi="Times New Roman"/>
        </w:rPr>
      </w:pPr>
      <w:r>
        <w:rPr>
          <w:rFonts w:ascii="Times New Roman" w:eastAsia="新宋体" w:hint="eastAsia"/>
        </w:rPr>
        <w:t>药品详细</w:t>
      </w:r>
    </w:p>
    <w:p w:rsidR="00A47896" w:rsidRPr="00C5463E" w:rsidRDefault="00A47896" w:rsidP="006625E3">
      <w:pPr>
        <w:pStyle w:val="ListParagraph"/>
        <w:spacing w:line="360" w:lineRule="auto"/>
        <w:ind w:left="426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功能：</w:t>
      </w:r>
      <w:r>
        <w:rPr>
          <w:rFonts w:ascii="Times New Roman" w:eastAsia="新宋体" w:hint="eastAsia"/>
        </w:rPr>
        <w:t>查看药品的详细信息</w:t>
      </w:r>
    </w:p>
    <w:p w:rsidR="00A47896" w:rsidRPr="008E22D2" w:rsidRDefault="00A47896" w:rsidP="006625E3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 w:cs="Menlo Regular"/>
          <w:kern w:val="0"/>
          <w:szCs w:val="22"/>
        </w:rPr>
      </w:pPr>
      <w:r w:rsidRPr="00C5463E">
        <w:rPr>
          <w:rFonts w:ascii="Times New Roman" w:eastAsia="新宋体" w:hAnsi="Times New Roman"/>
        </w:rPr>
        <w:t>URL</w:t>
      </w:r>
      <w:r w:rsidRPr="00C5463E">
        <w:rPr>
          <w:rFonts w:ascii="Times New Roman" w:eastAsia="新宋体" w:hint="eastAsia"/>
        </w:rPr>
        <w:t>：</w:t>
      </w:r>
      <w:r w:rsidRPr="00C5463E">
        <w:rPr>
          <w:rFonts w:ascii="Times New Roman" w:eastAsia="新宋体" w:hAnsi="Times New Roman"/>
        </w:rPr>
        <w:t>/</w:t>
      </w:r>
      <w:r w:rsidRPr="008E22D2">
        <w:t xml:space="preserve"> </w:t>
      </w:r>
      <w:r w:rsidRPr="00343F0A">
        <w:rPr>
          <w:rFonts w:ascii="Times New Roman" w:eastAsia="新宋体" w:hAnsi="Times New Roman" w:cs="Menlo Regular"/>
          <w:kern w:val="0"/>
          <w:szCs w:val="22"/>
        </w:rPr>
        <w:t>Disease</w:t>
      </w:r>
      <w:r w:rsidRPr="002424C6">
        <w:rPr>
          <w:rFonts w:ascii="Times New Roman" w:eastAsia="新宋体" w:hAnsi="Times New Roman" w:cs="Menlo Regular"/>
          <w:kern w:val="0"/>
          <w:szCs w:val="22"/>
        </w:rPr>
        <w:t>Detail</w:t>
      </w:r>
      <w:r w:rsidRPr="008E22D2">
        <w:rPr>
          <w:rFonts w:ascii="Times New Roman" w:eastAsia="新宋体" w:hAnsi="Times New Roman" w:cs="Menlo Regular"/>
          <w:kern w:val="0"/>
          <w:szCs w:val="22"/>
        </w:rPr>
        <w:t>Servlet</w:t>
      </w:r>
    </w:p>
    <w:p w:rsidR="00A47896" w:rsidRPr="00C5463E" w:rsidRDefault="00A47896" w:rsidP="006625E3">
      <w:pPr>
        <w:widowControl/>
        <w:spacing w:line="360" w:lineRule="auto"/>
        <w:ind w:leftChars="175" w:left="31680"/>
        <w:jc w:val="left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返回格式：</w:t>
      </w:r>
      <w:r w:rsidRPr="00C5463E">
        <w:rPr>
          <w:rFonts w:ascii="Times New Roman" w:eastAsia="新宋体" w:hAnsi="Times New Roman"/>
        </w:rPr>
        <w:t>JSON</w:t>
      </w:r>
    </w:p>
    <w:p w:rsidR="00A47896" w:rsidRPr="00C5463E" w:rsidRDefault="00A47896" w:rsidP="006625E3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Times New Roman"/>
          <w:kern w:val="2"/>
          <w:sz w:val="24"/>
          <w:szCs w:val="24"/>
        </w:rPr>
        <w:t>HTTP</w:t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请求方式：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t>GET</w:t>
      </w:r>
      <w:r w:rsidRPr="00C5463E">
        <w:rPr>
          <w:rFonts w:ascii="Times New Roman" w:eastAsia="新宋体" w:hAnsi="Times New Roman"/>
          <w:kern w:val="2"/>
          <w:sz w:val="24"/>
          <w:szCs w:val="24"/>
        </w:rPr>
        <w:br/>
      </w: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是否需要登陆：否</w:t>
      </w:r>
    </w:p>
    <w:p w:rsidR="00A47896" w:rsidRPr="00C5463E" w:rsidRDefault="00A47896" w:rsidP="006625E3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接口请求参数</w:t>
      </w:r>
    </w:p>
    <w:tbl>
      <w:tblPr>
        <w:tblW w:w="4725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62"/>
        <w:gridCol w:w="2130"/>
        <w:gridCol w:w="2130"/>
        <w:gridCol w:w="2126"/>
      </w:tblGrid>
      <w:tr w:rsidR="00A47896" w:rsidRPr="008E22D2" w:rsidTr="006625E3">
        <w:tc>
          <w:tcPr>
            <w:tcW w:w="103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参数名称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值的类型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是否必填</w:t>
            </w:r>
          </w:p>
        </w:tc>
        <w:tc>
          <w:tcPr>
            <w:tcW w:w="1321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 w:rsidRPr="00C5463E"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说明描述</w:t>
            </w:r>
          </w:p>
        </w:tc>
      </w:tr>
      <w:tr w:rsidR="00A47896" w:rsidRPr="008E22D2" w:rsidTr="006625E3">
        <w:tc>
          <w:tcPr>
            <w:tcW w:w="103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bookmarkStart w:id="55" w:name="OLE_LINK45"/>
            <w:r w:rsidRPr="006625E3">
              <w:rPr>
                <w:rFonts w:ascii="Times New Roman" w:eastAsia="新宋体" w:hAnsi="Times New Roman" w:cs="Menlo Regular"/>
                <w:sz w:val="24"/>
                <w:szCs w:val="22"/>
              </w:rPr>
              <w:t>Disease</w:t>
            </w:r>
            <w:bookmarkEnd w:id="55"/>
            <w:r w:rsidRPr="002424C6">
              <w:rPr>
                <w:rFonts w:ascii="Times New Roman" w:eastAsia="新宋体" w:hAnsi="Times New Roman" w:cs="Menlo Regular"/>
                <w:sz w:val="24"/>
                <w:szCs w:val="22"/>
              </w:rPr>
              <w:t>_id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Int</w:t>
            </w:r>
          </w:p>
        </w:tc>
        <w:tc>
          <w:tcPr>
            <w:tcW w:w="1323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是</w:t>
            </w:r>
          </w:p>
        </w:tc>
        <w:tc>
          <w:tcPr>
            <w:tcW w:w="1321" w:type="pct"/>
          </w:tcPr>
          <w:p w:rsidR="00A47896" w:rsidRPr="008E22D2" w:rsidRDefault="00A47896" w:rsidP="006625E3">
            <w:pPr>
              <w:pStyle w:val="NormalWeb"/>
              <w:spacing w:before="0" w:beforeAutospacing="0" w:after="0" w:afterAutospacing="0" w:line="360" w:lineRule="auto"/>
              <w:rPr>
                <w:rFonts w:ascii="Times New Roman" w:eastAsia="新宋体" w:hAnsi="Cambria"/>
                <w:kern w:val="2"/>
                <w:sz w:val="24"/>
                <w:szCs w:val="24"/>
              </w:rPr>
            </w:pPr>
            <w:r>
              <w:rPr>
                <w:rFonts w:ascii="Times New Roman" w:eastAsia="新宋体" w:hAnsi="Cambria" w:hint="eastAsia"/>
                <w:kern w:val="2"/>
                <w:sz w:val="24"/>
                <w:szCs w:val="24"/>
              </w:rPr>
              <w:t>药品</w:t>
            </w:r>
            <w:r>
              <w:rPr>
                <w:rFonts w:ascii="Times New Roman" w:eastAsia="新宋体" w:hAnsi="Cambria"/>
                <w:kern w:val="2"/>
                <w:sz w:val="24"/>
                <w:szCs w:val="24"/>
              </w:rPr>
              <w:t>id</w:t>
            </w:r>
          </w:p>
        </w:tc>
      </w:tr>
    </w:tbl>
    <w:p w:rsidR="00A47896" w:rsidRPr="00C5463E" w:rsidRDefault="00A47896" w:rsidP="006625E3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ascii="Times New Roman" w:eastAsia="新宋体" w:hAnsi="Times New Roman"/>
          <w:color w:val="333333"/>
          <w:szCs w:val="21"/>
        </w:rPr>
      </w:pPr>
      <w:r w:rsidRPr="00C5463E">
        <w:rPr>
          <w:rFonts w:ascii="Times New Roman" w:eastAsia="新宋体" w:hint="eastAsia"/>
        </w:rPr>
        <w:t>注意事项</w:t>
      </w:r>
    </w:p>
    <w:p w:rsidR="00A47896" w:rsidRPr="00C5463E" w:rsidRDefault="00A47896" w:rsidP="006625E3">
      <w:pPr>
        <w:pStyle w:val="NormalWeb"/>
        <w:shd w:val="clear" w:color="auto" w:fill="FFFFFF"/>
        <w:spacing w:before="0" w:beforeAutospacing="0" w:after="0" w:afterAutospacing="0" w:line="360" w:lineRule="auto"/>
        <w:ind w:left="426"/>
        <w:rPr>
          <w:rFonts w:ascii="Times New Roman" w:eastAsia="新宋体" w:hAnsi="Times New Roman"/>
          <w:kern w:val="2"/>
          <w:sz w:val="24"/>
          <w:szCs w:val="24"/>
        </w:rPr>
      </w:pPr>
      <w:r w:rsidRPr="00C5463E">
        <w:rPr>
          <w:rFonts w:ascii="Times New Roman" w:eastAsia="新宋体" w:hAnsi="Cambria" w:hint="eastAsia"/>
          <w:kern w:val="2"/>
          <w:sz w:val="24"/>
          <w:szCs w:val="24"/>
        </w:rPr>
        <w:t>无</w:t>
      </w:r>
    </w:p>
    <w:p w:rsidR="00A47896" w:rsidRPr="00C5463E" w:rsidRDefault="00A47896" w:rsidP="006625E3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调用举例</w:t>
      </w:r>
    </w:p>
    <w:p w:rsidR="00A47896" w:rsidRPr="00C5463E" w:rsidRDefault="00A47896" w:rsidP="006625E3">
      <w:pPr>
        <w:pStyle w:val="ListParagraph"/>
        <w:spacing w:line="360" w:lineRule="auto"/>
        <w:ind w:left="360" w:firstLineChars="0" w:firstLine="0"/>
        <w:rPr>
          <w:rFonts w:ascii="Times New Roman" w:eastAsia="新宋体" w:hAnsi="Times New Roman"/>
        </w:rPr>
      </w:pPr>
      <w:r w:rsidRPr="00C5463E">
        <w:rPr>
          <w:rFonts w:ascii="Times New Roman" w:eastAsia="新宋体" w:hAnsi="Times New Roman" w:cs="Menlo Regular"/>
          <w:kern w:val="0"/>
          <w:szCs w:val="22"/>
        </w:rPr>
        <w:t>http</w:t>
      </w:r>
      <w:r>
        <w:rPr>
          <w:rFonts w:ascii="Times New Roman" w:eastAsia="新宋体" w:hAnsi="Times New Roman" w:cs="Menlo Regular"/>
          <w:kern w:val="0"/>
          <w:szCs w:val="22"/>
        </w:rPr>
        <w:t>://192.168.1.135:8080/petInfo/</w:t>
      </w:r>
      <w:r w:rsidRPr="002424C6">
        <w:rPr>
          <w:rFonts w:ascii="Times New Roman" w:eastAsia="新宋体" w:hAnsi="Times New Roman" w:cs="Menlo Regular"/>
          <w:kern w:val="0"/>
          <w:szCs w:val="22"/>
        </w:rPr>
        <w:t xml:space="preserve"> </w:t>
      </w:r>
      <w:r w:rsidRPr="006625E3">
        <w:rPr>
          <w:rFonts w:ascii="Times New Roman" w:eastAsia="新宋体" w:hAnsi="Times New Roman" w:cs="Menlo Regular"/>
          <w:kern w:val="0"/>
          <w:szCs w:val="22"/>
        </w:rPr>
        <w:t>Disease</w:t>
      </w:r>
      <w:r w:rsidRPr="002424C6">
        <w:rPr>
          <w:rFonts w:ascii="Times New Roman" w:eastAsia="新宋体" w:hAnsi="Times New Roman" w:cs="Menlo Regular"/>
          <w:kern w:val="0"/>
          <w:szCs w:val="22"/>
        </w:rPr>
        <w:t>Detail</w:t>
      </w:r>
      <w:r w:rsidRPr="008E22D2">
        <w:rPr>
          <w:rFonts w:ascii="Times New Roman" w:eastAsia="新宋体" w:hAnsi="Times New Roman" w:cs="Menlo Regular"/>
          <w:kern w:val="0"/>
          <w:szCs w:val="22"/>
        </w:rPr>
        <w:t>Servlet</w:t>
      </w:r>
    </w:p>
    <w:p w:rsidR="00A47896" w:rsidRPr="00C5463E" w:rsidRDefault="00A47896" w:rsidP="006625E3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返回结果</w:t>
      </w:r>
    </w:p>
    <w:p w:rsidR="00A47896" w:rsidRDefault="00A47896" w:rsidP="005015D7">
      <w:r>
        <w:t>{</w:t>
      </w:r>
    </w:p>
    <w:p w:rsidR="00A47896" w:rsidRDefault="00A47896" w:rsidP="005015D7">
      <w:r>
        <w:t xml:space="preserve">    "disease": {</w:t>
      </w:r>
    </w:p>
    <w:p w:rsidR="00A47896" w:rsidRDefault="00A47896" w:rsidP="005015D7">
      <w:r>
        <w:t xml:space="preserve">        "id": 1,</w:t>
      </w:r>
    </w:p>
    <w:p w:rsidR="00A47896" w:rsidRDefault="00A47896" w:rsidP="005015D7">
      <w:r>
        <w:t xml:space="preserve">        "name": "</w:t>
      </w:r>
      <w:r>
        <w:rPr>
          <w:rFonts w:hint="eastAsia"/>
        </w:rPr>
        <w:t>名字</w:t>
      </w:r>
      <w:r>
        <w:t>",</w:t>
      </w:r>
    </w:p>
    <w:p w:rsidR="00A47896" w:rsidRDefault="00A47896" w:rsidP="005015D7">
      <w:r>
        <w:t xml:space="preserve">        "category": 1,</w:t>
      </w:r>
    </w:p>
    <w:p w:rsidR="00A47896" w:rsidRDefault="00A47896" w:rsidP="005015D7">
      <w:r>
        <w:t xml:space="preserve">        "des": "</w:t>
      </w:r>
      <w:r>
        <w:rPr>
          <w:rFonts w:hint="eastAsia"/>
        </w:rPr>
        <w:t>描述</w:t>
      </w:r>
      <w:r>
        <w:t>",</w:t>
      </w:r>
    </w:p>
    <w:p w:rsidR="00A47896" w:rsidRDefault="00A47896" w:rsidP="005015D7">
      <w:r>
        <w:t xml:space="preserve">        "diagnose": "</w:t>
      </w:r>
      <w:r>
        <w:rPr>
          <w:rFonts w:hint="eastAsia"/>
        </w:rPr>
        <w:t>诊断</w:t>
      </w:r>
      <w:r>
        <w:t>",</w:t>
      </w:r>
    </w:p>
    <w:p w:rsidR="00A47896" w:rsidRDefault="00A47896" w:rsidP="005015D7">
      <w:r>
        <w:t xml:space="preserve">        "symptom": "</w:t>
      </w:r>
      <w:r>
        <w:rPr>
          <w:rFonts w:hint="eastAsia"/>
        </w:rPr>
        <w:t>症状</w:t>
      </w:r>
      <w:r>
        <w:t>",</w:t>
      </w:r>
    </w:p>
    <w:p w:rsidR="00A47896" w:rsidRDefault="00A47896" w:rsidP="005015D7">
      <w:r>
        <w:t xml:space="preserve">        "cure": "</w:t>
      </w:r>
      <w:r>
        <w:rPr>
          <w:rFonts w:hint="eastAsia"/>
        </w:rPr>
        <w:t>治疗</w:t>
      </w:r>
      <w:r>
        <w:t>",</w:t>
      </w:r>
    </w:p>
    <w:p w:rsidR="00A47896" w:rsidRDefault="00A47896" w:rsidP="005015D7">
      <w:r>
        <w:t xml:space="preserve">        "prevent": "</w:t>
      </w:r>
      <w:r>
        <w:rPr>
          <w:rFonts w:hint="eastAsia"/>
        </w:rPr>
        <w:t>预防</w:t>
      </w:r>
      <w:r>
        <w:t>"</w:t>
      </w:r>
    </w:p>
    <w:p w:rsidR="00A47896" w:rsidRDefault="00A47896" w:rsidP="005015D7">
      <w:r>
        <w:t xml:space="preserve">    }</w:t>
      </w:r>
    </w:p>
    <w:p w:rsidR="00A47896" w:rsidRDefault="00A47896" w:rsidP="005015D7">
      <w:r>
        <w:t>}</w:t>
      </w:r>
    </w:p>
    <w:p w:rsidR="00A47896" w:rsidRPr="00571098" w:rsidRDefault="00A47896" w:rsidP="005015D7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返回字段说明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97"/>
        <w:gridCol w:w="3604"/>
        <w:gridCol w:w="2555"/>
      </w:tblGrid>
      <w:tr w:rsidR="00A47896" w:rsidRPr="00C5463E" w:rsidTr="00D75DD1">
        <w:tc>
          <w:tcPr>
            <w:tcW w:w="1997" w:type="dxa"/>
          </w:tcPr>
          <w:p w:rsidR="00A47896" w:rsidRPr="00C5463E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返回值字段</w:t>
            </w:r>
          </w:p>
        </w:tc>
        <w:tc>
          <w:tcPr>
            <w:tcW w:w="3604" w:type="dxa"/>
          </w:tcPr>
          <w:p w:rsidR="00A47896" w:rsidRPr="00C5463E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字段类型</w:t>
            </w:r>
          </w:p>
        </w:tc>
        <w:tc>
          <w:tcPr>
            <w:tcW w:w="2555" w:type="dxa"/>
          </w:tcPr>
          <w:p w:rsidR="00A47896" w:rsidRPr="00C5463E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 w:hAnsi="Times New Roman"/>
              </w:rPr>
            </w:pPr>
            <w:r w:rsidRPr="00C5463E">
              <w:rPr>
                <w:rFonts w:ascii="Times New Roman" w:eastAsia="新宋体" w:hint="eastAsia"/>
              </w:rPr>
              <w:t>字段说明</w:t>
            </w:r>
          </w:p>
        </w:tc>
      </w:tr>
      <w:tr w:rsidR="00A47896" w:rsidRPr="00C5463E" w:rsidTr="00D75DD1">
        <w:tc>
          <w:tcPr>
            <w:tcW w:w="1997" w:type="dxa"/>
          </w:tcPr>
          <w:p w:rsidR="00A47896" w:rsidRPr="00C5463E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Id</w:t>
            </w:r>
          </w:p>
        </w:tc>
        <w:tc>
          <w:tcPr>
            <w:tcW w:w="3604" w:type="dxa"/>
          </w:tcPr>
          <w:p w:rsidR="00A47896" w:rsidRPr="00C5463E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Int</w:t>
            </w:r>
          </w:p>
        </w:tc>
        <w:tc>
          <w:tcPr>
            <w:tcW w:w="2555" w:type="dxa"/>
          </w:tcPr>
          <w:p w:rsidR="00A47896" w:rsidRPr="00C5463E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常见病</w:t>
            </w:r>
            <w:r>
              <w:rPr>
                <w:rFonts w:ascii="Times New Roman" w:eastAsia="新宋体"/>
              </w:rPr>
              <w:t>id</w:t>
            </w:r>
          </w:p>
        </w:tc>
      </w:tr>
      <w:tr w:rsidR="00A47896" w:rsidRPr="00C5463E" w:rsidTr="00D75DD1">
        <w:tc>
          <w:tcPr>
            <w:tcW w:w="1997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Name</w:t>
            </w:r>
          </w:p>
        </w:tc>
        <w:tc>
          <w:tcPr>
            <w:tcW w:w="3604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常见病名称</w:t>
            </w:r>
          </w:p>
        </w:tc>
      </w:tr>
      <w:tr w:rsidR="00A47896" w:rsidRPr="00C5463E" w:rsidTr="00D75DD1">
        <w:tc>
          <w:tcPr>
            <w:tcW w:w="1997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Category</w:t>
            </w:r>
          </w:p>
        </w:tc>
        <w:tc>
          <w:tcPr>
            <w:tcW w:w="3604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Int</w:t>
            </w:r>
          </w:p>
        </w:tc>
        <w:tc>
          <w:tcPr>
            <w:tcW w:w="2555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常见病类别</w:t>
            </w:r>
          </w:p>
        </w:tc>
      </w:tr>
      <w:tr w:rsidR="00A47896" w:rsidRPr="00C5463E" w:rsidTr="00D75DD1">
        <w:tc>
          <w:tcPr>
            <w:tcW w:w="1997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Des</w:t>
            </w:r>
          </w:p>
        </w:tc>
        <w:tc>
          <w:tcPr>
            <w:tcW w:w="3604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描述</w:t>
            </w:r>
          </w:p>
        </w:tc>
      </w:tr>
      <w:tr w:rsidR="00A47896" w:rsidRPr="00C5463E" w:rsidTr="00D75DD1">
        <w:tc>
          <w:tcPr>
            <w:tcW w:w="1997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Diagnose</w:t>
            </w:r>
          </w:p>
        </w:tc>
        <w:tc>
          <w:tcPr>
            <w:tcW w:w="3604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诊断</w:t>
            </w:r>
          </w:p>
        </w:tc>
      </w:tr>
      <w:tr w:rsidR="00A47896" w:rsidRPr="00C5463E" w:rsidTr="00D75DD1">
        <w:tc>
          <w:tcPr>
            <w:tcW w:w="1997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Symptom</w:t>
            </w:r>
          </w:p>
        </w:tc>
        <w:tc>
          <w:tcPr>
            <w:tcW w:w="3604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症状</w:t>
            </w:r>
          </w:p>
        </w:tc>
      </w:tr>
      <w:tr w:rsidR="00A47896" w:rsidRPr="00C5463E" w:rsidTr="00D75DD1">
        <w:tc>
          <w:tcPr>
            <w:tcW w:w="1997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Cure</w:t>
            </w:r>
          </w:p>
        </w:tc>
        <w:tc>
          <w:tcPr>
            <w:tcW w:w="3604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治疗</w:t>
            </w:r>
          </w:p>
        </w:tc>
      </w:tr>
      <w:tr w:rsidR="00A47896" w:rsidRPr="00C5463E" w:rsidTr="00D75DD1">
        <w:tc>
          <w:tcPr>
            <w:tcW w:w="1997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Prevent</w:t>
            </w:r>
          </w:p>
        </w:tc>
        <w:tc>
          <w:tcPr>
            <w:tcW w:w="3604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/>
              </w:rPr>
              <w:t>String</w:t>
            </w:r>
          </w:p>
        </w:tc>
        <w:tc>
          <w:tcPr>
            <w:tcW w:w="2555" w:type="dxa"/>
          </w:tcPr>
          <w:p w:rsidR="00A47896" w:rsidRDefault="00A47896" w:rsidP="00D75DD1">
            <w:pPr>
              <w:pStyle w:val="ListParagraph"/>
              <w:spacing w:line="360" w:lineRule="auto"/>
              <w:ind w:firstLineChars="0" w:firstLine="0"/>
              <w:rPr>
                <w:rFonts w:ascii="Times New Roman" w:eastAsia="新宋体"/>
              </w:rPr>
            </w:pPr>
            <w:r>
              <w:rPr>
                <w:rFonts w:ascii="Times New Roman" w:eastAsia="新宋体" w:hint="eastAsia"/>
              </w:rPr>
              <w:t>预防</w:t>
            </w:r>
          </w:p>
        </w:tc>
      </w:tr>
    </w:tbl>
    <w:p w:rsidR="00A47896" w:rsidRPr="00C5463E" w:rsidRDefault="00A47896" w:rsidP="005015D7">
      <w:pPr>
        <w:pStyle w:val="ListParagraph"/>
        <w:numPr>
          <w:ilvl w:val="0"/>
          <w:numId w:val="42"/>
        </w:numPr>
        <w:spacing w:line="360" w:lineRule="auto"/>
        <w:ind w:firstLineChars="0"/>
        <w:rPr>
          <w:rFonts w:ascii="Times New Roman" w:eastAsia="新宋体" w:hAnsi="Times New Roman"/>
        </w:rPr>
      </w:pPr>
      <w:r w:rsidRPr="00C5463E">
        <w:rPr>
          <w:rFonts w:ascii="Times New Roman" w:eastAsia="新宋体" w:hint="eastAsia"/>
        </w:rPr>
        <w:t>其他</w:t>
      </w:r>
    </w:p>
    <w:p w:rsidR="00A47896" w:rsidRDefault="00A47896" w:rsidP="005015D7">
      <w:pPr>
        <w:pStyle w:val="ListParagraph"/>
        <w:spacing w:line="360" w:lineRule="auto"/>
        <w:ind w:left="360" w:firstLineChars="0" w:firstLine="0"/>
        <w:rPr>
          <w:rFonts w:ascii="Times New Roman" w:eastAsia="新宋体"/>
        </w:rPr>
      </w:pPr>
      <w:r w:rsidRPr="00C5463E">
        <w:rPr>
          <w:rFonts w:ascii="Times New Roman" w:eastAsia="新宋体" w:hint="eastAsia"/>
        </w:rPr>
        <w:t>无</w:t>
      </w:r>
    </w:p>
    <w:p w:rsidR="00A47896" w:rsidRPr="003D4279" w:rsidRDefault="00A47896" w:rsidP="005015D7"/>
    <w:sectPr w:rsidR="00A47896" w:rsidRPr="003D4279" w:rsidSect="002711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Menlo Regular">
    <w:altName w:val="Lucida Conso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B3A60"/>
    <w:multiLevelType w:val="hybridMultilevel"/>
    <w:tmpl w:val="28BC1476"/>
    <w:lvl w:ilvl="0" w:tplc="8B0CDA6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FEB597E"/>
    <w:multiLevelType w:val="multilevel"/>
    <w:tmpl w:val="2962FE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12422B37"/>
    <w:multiLevelType w:val="multilevel"/>
    <w:tmpl w:val="28BC147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17856C62"/>
    <w:multiLevelType w:val="multilevel"/>
    <w:tmpl w:val="C7244A3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18C91B42"/>
    <w:multiLevelType w:val="multilevel"/>
    <w:tmpl w:val="6CA6BD5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19870647"/>
    <w:multiLevelType w:val="multilevel"/>
    <w:tmpl w:val="51AA56D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1E107CAD"/>
    <w:multiLevelType w:val="multilevel"/>
    <w:tmpl w:val="C7244A3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202610FB"/>
    <w:multiLevelType w:val="multilevel"/>
    <w:tmpl w:val="CEBEE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2680432B"/>
    <w:multiLevelType w:val="hybridMultilevel"/>
    <w:tmpl w:val="51AA56DE"/>
    <w:lvl w:ilvl="0" w:tplc="8B0CDA6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29E32719"/>
    <w:multiLevelType w:val="multilevel"/>
    <w:tmpl w:val="C7244A3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0">
    <w:nsid w:val="2A803A82"/>
    <w:multiLevelType w:val="hybridMultilevel"/>
    <w:tmpl w:val="2962FE4E"/>
    <w:lvl w:ilvl="0" w:tplc="8B0CDA6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2B290940"/>
    <w:multiLevelType w:val="hybridMultilevel"/>
    <w:tmpl w:val="CEBEE22E"/>
    <w:lvl w:ilvl="0" w:tplc="8B0CDA6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31513908"/>
    <w:multiLevelType w:val="hybridMultilevel"/>
    <w:tmpl w:val="756C3F80"/>
    <w:lvl w:ilvl="0" w:tplc="8B0CDA6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90D5D55"/>
    <w:multiLevelType w:val="hybridMultilevel"/>
    <w:tmpl w:val="DF2663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C7B0813"/>
    <w:multiLevelType w:val="multilevel"/>
    <w:tmpl w:val="5CA8194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420"/>
      </w:pPr>
      <w:rPr>
        <w:rFonts w:cs="Times New Roman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C77131"/>
    <w:multiLevelType w:val="multilevel"/>
    <w:tmpl w:val="347CC9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6">
    <w:nsid w:val="43A67CDF"/>
    <w:multiLevelType w:val="multilevel"/>
    <w:tmpl w:val="DF2663F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55E640A"/>
    <w:multiLevelType w:val="multilevel"/>
    <w:tmpl w:val="28BC147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46840849"/>
    <w:multiLevelType w:val="multilevel"/>
    <w:tmpl w:val="2962FE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46DA6325"/>
    <w:multiLevelType w:val="multilevel"/>
    <w:tmpl w:val="51AA56D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49C31291"/>
    <w:multiLevelType w:val="hybridMultilevel"/>
    <w:tmpl w:val="EF90F20C"/>
    <w:lvl w:ilvl="0" w:tplc="8B0CDA6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1">
    <w:nsid w:val="4B4F4CA4"/>
    <w:multiLevelType w:val="multilevel"/>
    <w:tmpl w:val="756C3F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4C687CF6"/>
    <w:multiLevelType w:val="hybridMultilevel"/>
    <w:tmpl w:val="ADE25E9C"/>
    <w:lvl w:ilvl="0" w:tplc="8B0CDA6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4C813DD1"/>
    <w:multiLevelType w:val="multilevel"/>
    <w:tmpl w:val="CEBEE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4D810A31"/>
    <w:multiLevelType w:val="multilevel"/>
    <w:tmpl w:val="C7244A3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>
    <w:nsid w:val="500D41F2"/>
    <w:multiLevelType w:val="multilevel"/>
    <w:tmpl w:val="4742FFE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50BE455C"/>
    <w:multiLevelType w:val="multilevel"/>
    <w:tmpl w:val="DF2663F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35B2313"/>
    <w:multiLevelType w:val="multilevel"/>
    <w:tmpl w:val="DF2663F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7CD2867"/>
    <w:multiLevelType w:val="multilevel"/>
    <w:tmpl w:val="6CA6BD5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9">
    <w:nsid w:val="59BB1A1B"/>
    <w:multiLevelType w:val="hybridMultilevel"/>
    <w:tmpl w:val="4742FFE4"/>
    <w:lvl w:ilvl="0" w:tplc="8B0CDA6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>
    <w:nsid w:val="59F968DA"/>
    <w:multiLevelType w:val="hybridMultilevel"/>
    <w:tmpl w:val="6CA6BD52"/>
    <w:lvl w:ilvl="0" w:tplc="8B0CDA6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1">
    <w:nsid w:val="5D374EB0"/>
    <w:multiLevelType w:val="multilevel"/>
    <w:tmpl w:val="2962FE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60317987"/>
    <w:multiLevelType w:val="multilevel"/>
    <w:tmpl w:val="28BC147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3">
    <w:nsid w:val="6122294B"/>
    <w:multiLevelType w:val="multilevel"/>
    <w:tmpl w:val="DF2663F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4124314"/>
    <w:multiLevelType w:val="multilevel"/>
    <w:tmpl w:val="DF2663F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66E810C3"/>
    <w:multiLevelType w:val="multilevel"/>
    <w:tmpl w:val="756C3F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68490B03"/>
    <w:multiLevelType w:val="hybridMultilevel"/>
    <w:tmpl w:val="C7244A3E"/>
    <w:lvl w:ilvl="0" w:tplc="8B0CDA6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7">
    <w:nsid w:val="68AD708F"/>
    <w:multiLevelType w:val="multilevel"/>
    <w:tmpl w:val="DF2663F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B7701C0"/>
    <w:multiLevelType w:val="multilevel"/>
    <w:tmpl w:val="347CC9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9">
    <w:nsid w:val="6FD2182A"/>
    <w:multiLevelType w:val="multilevel"/>
    <w:tmpl w:val="DF2663F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748202B3"/>
    <w:multiLevelType w:val="multilevel"/>
    <w:tmpl w:val="9A5083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1">
    <w:nsid w:val="758D6176"/>
    <w:multiLevelType w:val="multilevel"/>
    <w:tmpl w:val="3BFC9E2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2">
    <w:nsid w:val="791F6AAB"/>
    <w:multiLevelType w:val="multilevel"/>
    <w:tmpl w:val="C7244A3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3">
    <w:nsid w:val="7D9D43D1"/>
    <w:multiLevelType w:val="hybridMultilevel"/>
    <w:tmpl w:val="9A50836C"/>
    <w:lvl w:ilvl="0" w:tplc="8B0CDA64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20"/>
  </w:num>
  <w:num w:numId="3">
    <w:abstractNumId w:val="36"/>
  </w:num>
  <w:num w:numId="4">
    <w:abstractNumId w:val="15"/>
  </w:num>
  <w:num w:numId="5">
    <w:abstractNumId w:val="14"/>
  </w:num>
  <w:num w:numId="6">
    <w:abstractNumId w:val="38"/>
  </w:num>
  <w:num w:numId="7">
    <w:abstractNumId w:val="9"/>
  </w:num>
  <w:num w:numId="8">
    <w:abstractNumId w:val="39"/>
  </w:num>
  <w:num w:numId="9">
    <w:abstractNumId w:val="12"/>
  </w:num>
  <w:num w:numId="10">
    <w:abstractNumId w:val="42"/>
  </w:num>
  <w:num w:numId="11">
    <w:abstractNumId w:val="6"/>
  </w:num>
  <w:num w:numId="12">
    <w:abstractNumId w:val="24"/>
  </w:num>
  <w:num w:numId="13">
    <w:abstractNumId w:val="41"/>
  </w:num>
  <w:num w:numId="14">
    <w:abstractNumId w:val="3"/>
  </w:num>
  <w:num w:numId="15">
    <w:abstractNumId w:val="11"/>
  </w:num>
  <w:num w:numId="16">
    <w:abstractNumId w:val="21"/>
  </w:num>
  <w:num w:numId="17">
    <w:abstractNumId w:val="23"/>
  </w:num>
  <w:num w:numId="18">
    <w:abstractNumId w:val="10"/>
  </w:num>
  <w:num w:numId="19">
    <w:abstractNumId w:val="7"/>
  </w:num>
  <w:num w:numId="20">
    <w:abstractNumId w:val="26"/>
  </w:num>
  <w:num w:numId="21">
    <w:abstractNumId w:val="27"/>
  </w:num>
  <w:num w:numId="22">
    <w:abstractNumId w:val="37"/>
  </w:num>
  <w:num w:numId="23">
    <w:abstractNumId w:val="43"/>
  </w:num>
  <w:num w:numId="24">
    <w:abstractNumId w:val="31"/>
  </w:num>
  <w:num w:numId="25">
    <w:abstractNumId w:val="1"/>
  </w:num>
  <w:num w:numId="26">
    <w:abstractNumId w:val="35"/>
  </w:num>
  <w:num w:numId="27">
    <w:abstractNumId w:val="33"/>
  </w:num>
  <w:num w:numId="28">
    <w:abstractNumId w:val="30"/>
  </w:num>
  <w:num w:numId="29">
    <w:abstractNumId w:val="40"/>
  </w:num>
  <w:num w:numId="30">
    <w:abstractNumId w:val="18"/>
  </w:num>
  <w:num w:numId="31">
    <w:abstractNumId w:val="0"/>
  </w:num>
  <w:num w:numId="32">
    <w:abstractNumId w:val="28"/>
  </w:num>
  <w:num w:numId="33">
    <w:abstractNumId w:val="4"/>
  </w:num>
  <w:num w:numId="34">
    <w:abstractNumId w:val="29"/>
  </w:num>
  <w:num w:numId="35">
    <w:abstractNumId w:val="25"/>
  </w:num>
  <w:num w:numId="36">
    <w:abstractNumId w:val="34"/>
  </w:num>
  <w:num w:numId="37">
    <w:abstractNumId w:val="8"/>
  </w:num>
  <w:num w:numId="38">
    <w:abstractNumId w:val="32"/>
  </w:num>
  <w:num w:numId="39">
    <w:abstractNumId w:val="17"/>
  </w:num>
  <w:num w:numId="40">
    <w:abstractNumId w:val="2"/>
  </w:num>
  <w:num w:numId="41">
    <w:abstractNumId w:val="16"/>
  </w:num>
  <w:num w:numId="42">
    <w:abstractNumId w:val="22"/>
  </w:num>
  <w:num w:numId="43">
    <w:abstractNumId w:val="5"/>
  </w:num>
  <w:num w:numId="4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7710"/>
    <w:rsid w:val="00026C3F"/>
    <w:rsid w:val="000A5ED8"/>
    <w:rsid w:val="000C38C6"/>
    <w:rsid w:val="000F297B"/>
    <w:rsid w:val="00104243"/>
    <w:rsid w:val="001068CD"/>
    <w:rsid w:val="00132CB6"/>
    <w:rsid w:val="001344E4"/>
    <w:rsid w:val="00143BAD"/>
    <w:rsid w:val="00145A23"/>
    <w:rsid w:val="001552BB"/>
    <w:rsid w:val="00191086"/>
    <w:rsid w:val="001955A9"/>
    <w:rsid w:val="001B1C69"/>
    <w:rsid w:val="001C312F"/>
    <w:rsid w:val="00221DB9"/>
    <w:rsid w:val="002323BA"/>
    <w:rsid w:val="002424C6"/>
    <w:rsid w:val="00243524"/>
    <w:rsid w:val="00271139"/>
    <w:rsid w:val="002764B5"/>
    <w:rsid w:val="00294002"/>
    <w:rsid w:val="002B663C"/>
    <w:rsid w:val="002F3181"/>
    <w:rsid w:val="00316B6B"/>
    <w:rsid w:val="00325A62"/>
    <w:rsid w:val="00335E4F"/>
    <w:rsid w:val="00343AAD"/>
    <w:rsid w:val="00343F0A"/>
    <w:rsid w:val="00352DF5"/>
    <w:rsid w:val="00364A37"/>
    <w:rsid w:val="00381875"/>
    <w:rsid w:val="00384674"/>
    <w:rsid w:val="003B497B"/>
    <w:rsid w:val="003D4279"/>
    <w:rsid w:val="003D4FE9"/>
    <w:rsid w:val="0041044A"/>
    <w:rsid w:val="00416CA5"/>
    <w:rsid w:val="0044004C"/>
    <w:rsid w:val="00447053"/>
    <w:rsid w:val="00483A99"/>
    <w:rsid w:val="00484076"/>
    <w:rsid w:val="004A1589"/>
    <w:rsid w:val="004B1DF8"/>
    <w:rsid w:val="004E7D71"/>
    <w:rsid w:val="005015D7"/>
    <w:rsid w:val="005338EB"/>
    <w:rsid w:val="00551EA8"/>
    <w:rsid w:val="00571098"/>
    <w:rsid w:val="005C24A2"/>
    <w:rsid w:val="005C6057"/>
    <w:rsid w:val="005D72A1"/>
    <w:rsid w:val="005F11BF"/>
    <w:rsid w:val="006625E3"/>
    <w:rsid w:val="00691F88"/>
    <w:rsid w:val="00695929"/>
    <w:rsid w:val="006B789A"/>
    <w:rsid w:val="006E10CC"/>
    <w:rsid w:val="006E2415"/>
    <w:rsid w:val="006E3999"/>
    <w:rsid w:val="00710AA4"/>
    <w:rsid w:val="00756AA2"/>
    <w:rsid w:val="007624B5"/>
    <w:rsid w:val="007642F5"/>
    <w:rsid w:val="00766F5B"/>
    <w:rsid w:val="00770284"/>
    <w:rsid w:val="00777758"/>
    <w:rsid w:val="00833726"/>
    <w:rsid w:val="00840101"/>
    <w:rsid w:val="00857AC8"/>
    <w:rsid w:val="00867710"/>
    <w:rsid w:val="0087582F"/>
    <w:rsid w:val="00875E6A"/>
    <w:rsid w:val="008970C5"/>
    <w:rsid w:val="008A0473"/>
    <w:rsid w:val="008B3361"/>
    <w:rsid w:val="008B5C21"/>
    <w:rsid w:val="008D7677"/>
    <w:rsid w:val="008E22D2"/>
    <w:rsid w:val="009279F2"/>
    <w:rsid w:val="009432FD"/>
    <w:rsid w:val="00950FDD"/>
    <w:rsid w:val="009532D4"/>
    <w:rsid w:val="0097417E"/>
    <w:rsid w:val="0098652D"/>
    <w:rsid w:val="009B344D"/>
    <w:rsid w:val="009C2E87"/>
    <w:rsid w:val="009F041D"/>
    <w:rsid w:val="00A07DEE"/>
    <w:rsid w:val="00A1789D"/>
    <w:rsid w:val="00A44A19"/>
    <w:rsid w:val="00A47896"/>
    <w:rsid w:val="00A620C9"/>
    <w:rsid w:val="00A762D3"/>
    <w:rsid w:val="00A9472E"/>
    <w:rsid w:val="00A96C4E"/>
    <w:rsid w:val="00AA373E"/>
    <w:rsid w:val="00AE51EB"/>
    <w:rsid w:val="00AF6FA4"/>
    <w:rsid w:val="00B1227C"/>
    <w:rsid w:val="00B16470"/>
    <w:rsid w:val="00B22BD8"/>
    <w:rsid w:val="00B4188F"/>
    <w:rsid w:val="00B42DE4"/>
    <w:rsid w:val="00B46B37"/>
    <w:rsid w:val="00B827EB"/>
    <w:rsid w:val="00B95951"/>
    <w:rsid w:val="00BA3DCE"/>
    <w:rsid w:val="00BA7A45"/>
    <w:rsid w:val="00BE3322"/>
    <w:rsid w:val="00BF1E21"/>
    <w:rsid w:val="00C12C28"/>
    <w:rsid w:val="00C248AB"/>
    <w:rsid w:val="00C5299A"/>
    <w:rsid w:val="00C5463E"/>
    <w:rsid w:val="00CB2DA5"/>
    <w:rsid w:val="00CF18CB"/>
    <w:rsid w:val="00CF2118"/>
    <w:rsid w:val="00D07968"/>
    <w:rsid w:val="00D10AF0"/>
    <w:rsid w:val="00D138FB"/>
    <w:rsid w:val="00D60BE6"/>
    <w:rsid w:val="00D75DD1"/>
    <w:rsid w:val="00D96A18"/>
    <w:rsid w:val="00DB4155"/>
    <w:rsid w:val="00DD3374"/>
    <w:rsid w:val="00DE1779"/>
    <w:rsid w:val="00DF519E"/>
    <w:rsid w:val="00E01477"/>
    <w:rsid w:val="00E36E51"/>
    <w:rsid w:val="00E4123B"/>
    <w:rsid w:val="00E52243"/>
    <w:rsid w:val="00E6232B"/>
    <w:rsid w:val="00E91A4D"/>
    <w:rsid w:val="00E93858"/>
    <w:rsid w:val="00EA3C54"/>
    <w:rsid w:val="00EB7EB5"/>
    <w:rsid w:val="00ED57F1"/>
    <w:rsid w:val="00EF7511"/>
    <w:rsid w:val="00F41920"/>
    <w:rsid w:val="00F450C7"/>
    <w:rsid w:val="00F66937"/>
    <w:rsid w:val="00F9299F"/>
    <w:rsid w:val="00FF0A39"/>
    <w:rsid w:val="00FF4B4E"/>
    <w:rsid w:val="00FF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C3F"/>
    <w:pPr>
      <w:widowControl w:val="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677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67710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67710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67710"/>
    <w:rPr>
      <w:rFonts w:ascii="Calibri" w:eastAsia="宋体" w:hAnsi="Calibri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867710"/>
    <w:pPr>
      <w:ind w:firstLineChars="200" w:firstLine="420"/>
    </w:pPr>
  </w:style>
  <w:style w:type="paragraph" w:styleId="NormalWeb">
    <w:name w:val="Normal (Web)"/>
    <w:basedOn w:val="Normal"/>
    <w:uiPriority w:val="99"/>
    <w:semiHidden/>
    <w:rsid w:val="0086771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table" w:styleId="TableGrid">
    <w:name w:val="Table Grid"/>
    <w:basedOn w:val="TableNormal"/>
    <w:uiPriority w:val="99"/>
    <w:rsid w:val="0086771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uiPriority w:val="99"/>
    <w:rsid w:val="00867710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semiHidden/>
    <w:locked/>
    <w:rsid w:val="00A96C4E"/>
  </w:style>
  <w:style w:type="paragraph" w:styleId="TOC2">
    <w:name w:val="toc 2"/>
    <w:basedOn w:val="Normal"/>
    <w:next w:val="Normal"/>
    <w:autoRedefine/>
    <w:uiPriority w:val="99"/>
    <w:semiHidden/>
    <w:locked/>
    <w:rsid w:val="00C5463E"/>
    <w:pPr>
      <w:tabs>
        <w:tab w:val="right" w:leader="dot" w:pos="8290"/>
      </w:tabs>
      <w:ind w:leftChars="200" w:left="480"/>
    </w:pPr>
  </w:style>
  <w:style w:type="character" w:styleId="Hyperlink">
    <w:name w:val="Hyperlink"/>
    <w:basedOn w:val="DefaultParagraphFont"/>
    <w:uiPriority w:val="99"/>
    <w:rsid w:val="00A96C4E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710A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9532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80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3177</TotalTime>
  <Pages>21</Pages>
  <Words>1395</Words>
  <Characters>7952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作为</dc:creator>
  <cp:keywords/>
  <dc:description/>
  <cp:lastModifiedBy>雨林木风</cp:lastModifiedBy>
  <cp:revision>19</cp:revision>
  <dcterms:created xsi:type="dcterms:W3CDTF">2013-11-30T02:46:00Z</dcterms:created>
  <dcterms:modified xsi:type="dcterms:W3CDTF">2013-12-12T09:31:00Z</dcterms:modified>
</cp:coreProperties>
</file>